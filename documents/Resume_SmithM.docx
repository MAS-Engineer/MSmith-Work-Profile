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5008"/>
        <w:gridCol w:w="4352"/>
      </w:tblGrid>
      <w:tr w:rsidR="00D92B95" w:rsidRPr="00450A04" w14:paraId="572145B9" w14:textId="77777777" w:rsidTr="00DC747C">
        <w:trPr>
          <w:trHeight w:val="1271"/>
        </w:trPr>
        <w:tc>
          <w:tcPr>
            <w:tcW w:w="5008" w:type="dxa"/>
            <w:vAlign w:val="bottom"/>
          </w:tcPr>
          <w:p w14:paraId="67C003E8" w14:textId="77777777" w:rsidR="00C84833" w:rsidRPr="00E6120D" w:rsidRDefault="00000000" w:rsidP="004B2B51">
            <w:pPr>
              <w:pStyle w:val="Title"/>
              <w:spacing w:after="240" w:line="240" w:lineRule="auto"/>
              <w:rPr>
                <w:rFonts w:asciiTheme="minorHAnsi" w:hAnsiTheme="minorHAnsi" w:cstheme="minorHAnsi"/>
                <w:color w:val="007FAB" w:themeColor="accent1"/>
                <w:sz w:val="40"/>
                <w:szCs w:val="40"/>
              </w:rPr>
            </w:pPr>
            <w:sdt>
              <w:sdtPr>
                <w:rPr>
                  <w:rFonts w:asciiTheme="minorHAnsi" w:hAnsiTheme="minorHAnsi" w:cstheme="minorHAnsi"/>
                  <w:color w:val="007FAB" w:themeColor="accent1"/>
                  <w:sz w:val="40"/>
                  <w:szCs w:val="40"/>
                </w:rPr>
                <w:alias w:val="Enter first name:"/>
                <w:tag w:val="Enter first name:"/>
                <w:id w:val="1306818671"/>
                <w:placeholder>
                  <w:docPart w:val="E6072875FA2743BFB91DE9884A3B9091"/>
                </w:placeholder>
                <w:dataBinding w:prefixMappings="xmlns:ns0='http://schemas.microsoft.com/office/2006/coverPageProps' " w:xpath="/ns0:CoverPageProperties[1]/ns0:Abstract[1]" w:storeItemID="{55AF091B-3C7A-41E3-B477-F2FDAA23CFDA}"/>
                <w15:appearance w15:val="hidden"/>
                <w:text w:multiLine="1"/>
              </w:sdtPr>
              <w:sdtContent>
                <w:r w:rsidR="00D830F3" w:rsidRPr="00E6120D">
                  <w:rPr>
                    <w:rFonts w:asciiTheme="minorHAnsi" w:hAnsiTheme="minorHAnsi" w:cstheme="minorHAnsi"/>
                    <w:color w:val="007FAB" w:themeColor="accent1"/>
                    <w:sz w:val="40"/>
                    <w:szCs w:val="40"/>
                  </w:rPr>
                  <w:t xml:space="preserve">Maria </w:t>
                </w:r>
                <w:r w:rsidR="008C03A4" w:rsidRPr="00E6120D">
                  <w:rPr>
                    <w:rFonts w:asciiTheme="minorHAnsi" w:hAnsiTheme="minorHAnsi" w:cstheme="minorHAnsi"/>
                    <w:color w:val="007FAB" w:themeColor="accent1"/>
                    <w:sz w:val="40"/>
                    <w:szCs w:val="40"/>
                  </w:rPr>
                  <w:t>Smith</w:t>
                </w:r>
                <w:r w:rsidR="00D830F3" w:rsidRPr="00E6120D">
                  <w:rPr>
                    <w:rFonts w:asciiTheme="minorHAnsi" w:hAnsiTheme="minorHAnsi" w:cstheme="minorHAnsi"/>
                    <w:color w:val="007FAB" w:themeColor="accent1"/>
                    <w:sz w:val="40"/>
                    <w:szCs w:val="40"/>
                  </w:rPr>
                  <w:br/>
                </w:r>
                <w:r w:rsidR="0027647C" w:rsidRPr="00E6120D">
                  <w:rPr>
                    <w:rFonts w:asciiTheme="minorHAnsi" w:hAnsiTheme="minorHAnsi" w:cstheme="minorHAnsi"/>
                    <w:color w:val="007FAB" w:themeColor="accent1"/>
                    <w:sz w:val="40"/>
                    <w:szCs w:val="40"/>
                  </w:rPr>
                  <w:t>QA</w:t>
                </w:r>
                <w:r w:rsidR="007A6985" w:rsidRPr="00E6120D">
                  <w:rPr>
                    <w:rFonts w:asciiTheme="minorHAnsi" w:hAnsiTheme="minorHAnsi" w:cstheme="minorHAnsi"/>
                    <w:color w:val="007FAB" w:themeColor="accent1"/>
                    <w:sz w:val="40"/>
                    <w:szCs w:val="40"/>
                  </w:rPr>
                  <w:t xml:space="preserve"> </w:t>
                </w:r>
                <w:r w:rsidR="00D830F3" w:rsidRPr="00E6120D">
                  <w:rPr>
                    <w:rFonts w:asciiTheme="minorHAnsi" w:hAnsiTheme="minorHAnsi" w:cstheme="minorHAnsi"/>
                    <w:color w:val="007FAB" w:themeColor="accent1"/>
                    <w:sz w:val="40"/>
                    <w:szCs w:val="40"/>
                  </w:rPr>
                  <w:t>Test Engineer</w:t>
                </w:r>
              </w:sdtContent>
            </w:sdt>
          </w:p>
          <w:p w14:paraId="2301F772" w14:textId="33D0F3A7" w:rsidR="00344FB8" w:rsidRPr="00450A04" w:rsidRDefault="00344FB8" w:rsidP="004B2B51">
            <w:pPr>
              <w:pStyle w:val="Title"/>
              <w:spacing w:before="240"/>
              <w:rPr>
                <w:rFonts w:asciiTheme="minorHAnsi" w:hAnsiTheme="minorHAnsi" w:cstheme="minorHAnsi"/>
                <w:color w:val="007FAB" w:themeColor="accent1"/>
                <w:sz w:val="48"/>
                <w:szCs w:val="48"/>
              </w:rPr>
            </w:pPr>
            <w:hyperlink r:id="rId9" w:history="1">
              <w:r w:rsidRPr="00B24B31">
                <w:rPr>
                  <w:rStyle w:val="Hyperlink"/>
                  <w:rFonts w:asciiTheme="minorHAnsi" w:hAnsiTheme="minorHAnsi" w:cstheme="minorHAnsi"/>
                  <w:color w:val="404040" w:themeColor="text1" w:themeTint="BF"/>
                  <w:sz w:val="22"/>
                  <w:szCs w:val="22"/>
                </w:rPr>
                <w:t>Work Portfolio</w:t>
              </w:r>
            </w:hyperlink>
          </w:p>
        </w:tc>
        <w:tc>
          <w:tcPr>
            <w:tcW w:w="4352" w:type="dxa"/>
            <w:vAlign w:val="bottom"/>
          </w:tcPr>
          <w:tbl>
            <w:tblPr>
              <w:tblStyle w:val="TableGrid"/>
              <w:tblW w:w="5000" w:type="pct"/>
              <w:tblLayout w:type="fixed"/>
              <w:tblCellMar>
                <w:left w:w="0" w:type="dxa"/>
                <w:right w:w="0" w:type="dxa"/>
              </w:tblCellMar>
              <w:tblLook w:val="04A0" w:firstRow="1" w:lastRow="0" w:firstColumn="1" w:lastColumn="0" w:noHBand="0" w:noVBand="1"/>
              <w:tblDescription w:val="Contact information table"/>
            </w:tblPr>
            <w:tblGrid>
              <w:gridCol w:w="3929"/>
              <w:gridCol w:w="423"/>
            </w:tblGrid>
            <w:tr w:rsidR="00932D92" w:rsidRPr="00450A04" w14:paraId="5BE17951" w14:textId="77777777" w:rsidTr="00105200">
              <w:tc>
                <w:tcPr>
                  <w:tcW w:w="3929" w:type="dxa"/>
                  <w:tcMar>
                    <w:top w:w="0" w:type="dxa"/>
                    <w:left w:w="720" w:type="dxa"/>
                    <w:right w:w="29" w:type="dxa"/>
                  </w:tcMar>
                </w:tcPr>
                <w:p w14:paraId="1D7E914E" w14:textId="77777777" w:rsidR="004E2970" w:rsidRPr="00450A04" w:rsidRDefault="00000000" w:rsidP="004E2970">
                  <w:pPr>
                    <w:pStyle w:val="ContactInfo"/>
                    <w:rPr>
                      <w:rFonts w:cstheme="minorHAnsi"/>
                    </w:rPr>
                  </w:pPr>
                  <w:sdt>
                    <w:sdtPr>
                      <w:rPr>
                        <w:rFonts w:cstheme="minorHAnsi"/>
                        <w:color w:val="auto"/>
                      </w:rPr>
                      <w:alias w:val="Enter address:"/>
                      <w:tag w:val="Enter address:"/>
                      <w:id w:val="966779368"/>
                      <w:placeholder>
                        <w:docPart w:val="DFBA5BB4B9C7489297BC1586020E4BF3"/>
                      </w:placeholder>
                      <w:dataBinding w:prefixMappings="xmlns:ns0='http://schemas.microsoft.com/office/2006/coverPageProps' " w:xpath="/ns0:CoverPageProperties[1]/ns0:CompanyAddress[1]" w:storeItemID="{55AF091B-3C7A-41E3-B477-F2FDAA23CFDA}"/>
                      <w15:appearance w15:val="hidden"/>
                      <w:text w:multiLine="1"/>
                    </w:sdtPr>
                    <w:sdtContent>
                      <w:r w:rsidR="00CB2E29">
                        <w:rPr>
                          <w:rFonts w:cstheme="minorHAnsi"/>
                          <w:color w:val="auto"/>
                        </w:rPr>
                        <w:t>Atlanta, GA</w:t>
                      </w:r>
                    </w:sdtContent>
                  </w:sdt>
                </w:p>
              </w:tc>
              <w:tc>
                <w:tcPr>
                  <w:tcW w:w="423" w:type="dxa"/>
                  <w:tcMar>
                    <w:top w:w="0" w:type="dxa"/>
                    <w:left w:w="0" w:type="dxa"/>
                    <w:right w:w="0" w:type="dxa"/>
                  </w:tcMar>
                </w:tcPr>
                <w:p w14:paraId="1B991C5A" w14:textId="77777777" w:rsidR="00932D92" w:rsidRPr="00450A04" w:rsidRDefault="00932D92" w:rsidP="00932D92">
                  <w:pPr>
                    <w:pStyle w:val="Icons"/>
                    <w:rPr>
                      <w:rFonts w:cstheme="minorHAnsi"/>
                    </w:rPr>
                  </w:pPr>
                  <w:r w:rsidRPr="00450A04">
                    <w:rPr>
                      <w:rFonts w:cstheme="minorHAnsi"/>
                      <w:noProof/>
                    </w:rPr>
                    <mc:AlternateContent>
                      <mc:Choice Requires="wps">
                        <w:drawing>
                          <wp:inline distT="0" distB="0" distL="0" distR="0" wp14:anchorId="60647B85" wp14:editId="09E38A44">
                            <wp:extent cx="118872" cy="118872"/>
                            <wp:effectExtent l="0" t="0" r="0" b="0"/>
                            <wp:docPr id="1"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E632FE5"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oAIPw4AADpIAAAOAAAAZHJzL2Uyb0RvYy54bWysXFGPG7cRfi/Q/yDosUBzS3KXu3vwOQ9O&#10;UxRI0wBx0ee1Tuc7VKdVJdnn9NfnG+5wTSY3HKLoi6WzPg1n+JHDmeFo33z75fmw+bw/X57m493W&#10;fNNsN/vjbr5/On682/7z/fd/Hraby3U63k+H+bi/2/6yv2y/ffvHP7x5Od3u7fw4H+735w2EHC+3&#10;L6e77eP1erq9ubnsHvfP0+Wb+bQ/4sOH+fw8XfHn+ePN/Xl6gfTnw41tGn/zMp/vT+d5t79c8L/f&#10;LR9u3wb5Dw/73fUfDw+X/XVzuNtCt2v49xz+/UD/3rx9M91+PE+nx6cdqzH9D1o8T09HDLqK+m66&#10;TptP56ffiXp+2p3ny/xw/WY3P9/MDw9Pu32wAdaY5jfW/Pw4nfbBFkzO5bRO0+X/J3b34+efTz+d&#10;SfXL6Yd59+8LZuTm5XS5XT+hPy7AbD68/H2+B4fTp+scjP3ycH6mb8KMzZcwp7+sc7r/ct3s8J/G&#10;DENvt5sdPuL3NMJ0G7+8+3S5/nU/B0HT5x8u14WSe7wLE3q/OU7PGPU96Ht4PoCdP91sTDu6zcvG&#10;Dq1nCleYSWDWbR4Bcu63ICj0VZZvekGWS2GmE4S1KarvJGFdArOdF4T5BGVGZwTN+gTWWisIw+Zb&#10;zbSYfUHYmMB8I82ZSQmwrvGCNJMy0A+9oJtJObDtYCVxKQmjbyRxKQvWO4kFk9JgjBGtTYmwMqsm&#10;ZcJY10r6ZVwMdpTMTckwzkj22owNWT+bsmGcqJ/N6OiGVtDPpnQY14r6ZXy0XuLDZny4VtpkNuOj&#10;IC/lA9tM2mc246Ntpb1hUz5sbyR5LuPDDZJ7cikfth9FeRkf5C9ed3fwbckeH5zEh8v4MKKXcikf&#10;5DqF9ewyPhonrWeX8VHQL+XDjLaT7M34GETX16Z8mKGT+G1zPvwo2NumfJhBdMxtxofHvLx+ArUp&#10;H2YQ7W0zPlrR/+Eg/LoOIE9yp23Gh+0lftuMj8FKB1Gb8dH00nrucj5EeV3KhxmbQZi/LudDtLdL&#10;+TADjvrX+ehyPoxkb5fyYXpZXsZH3zXCeu5SPozHuhL0y/jwnahfyofpRik08BkfnXge+YyPrpfW&#10;s8/4cKO033zGR9dLfPiMD9tJ/tRnfHSDtP58xoeR7c35MKJ+GR9NK/HhMz58L63nPuMDuYCwXvqM&#10;j16Wl/HRiOu5T/mwrZXs7TM+mkby933Kh/WjKC/lY+xEcSkdtsex+vr26FM6BkQRr5+WfcqGlU+P&#10;IWWj85IzHVIyIE4id0jJaFspthoyLnqkOK8bO6RcuEFaKkNGRS8G9kNKhetFYzMq7CBFakNKhetF&#10;7VIqjINDe93YMaXC4Tx4ndkxpQLiJL83plSYUdq2Y0oFxElUjCkVOEwF5VImSsqlTEirZEx5KAlL&#10;ebBS/DjmNBjJv5sm5cGI+980GRHIEwVeTZMyYZ2koGkyKhrRo5gm5cKN0vyZJmVjFDMi06RsdL0s&#10;LyWkF5eKaVJCetGpYG6TUE7OYEyWkI+tOIFZQk6ZyesbzWQZOVJjWWDKiEVZQRKYEmKsmHOYLCkf&#10;JE8AjZKJMU7MKU2WlKcnEOpOH2NlaXqMxabdlyNXm/BuM1HpsgkFrtN8ocIWlZ5QvnpvqIwEEUBR&#10;aUoAY1kTONScVDBmiMBdlWSYT+C+CozFRuCxCkxLidBYKjUm0koJ8DojDVsJmquks51gsQrOlpo6&#10;U6lwQrqjMFIjneoiAV5nqmVTUdaoks6m2jpTqWgRlKkzlWoSBEfNoUYZF1dunalUUQjS60ylgkGA&#10;15nq2FRXZyql+yQd6XyNqZTNB3idqZSsB3idqZSLB3idqZRqB3idqZRJExyZco2plCgHeJ2plAcH&#10;eJ2pHZuKNLZKGTa1qzOVklRSBklojXTKQQO8zlRKMQO8zlTKIAO8zlTPpiIBrNGd8j+SjvyuCs6m&#10;In2rgrOpyM6q4GxqX2cqJV9B9zpTKbkiOLKnGmUoeQrwOlMpOQrwOlMp+QnwOlMpuQnwOlMpeSE4&#10;spMaUyk5CfA6Uyn5CPA6U0c2FQlElTJsKjKEGnhIEEgbygDqvsDWUoRf9wW2lyL4ui+wxaapMzmE&#10;6IsNlUZ/DZwqjV5DJ1Np9Bo81UZPFCUHG/L4aQlFOc4942L8t1fi5+0GV+IfaGan29N0pfA4vt28&#10;3G3DZevmkd7g0oE+eZ4/79/PAXOlONm0Zlkz4V4dA34FHI45kMrkUDLOQfw4vp5YHjvRNSyNn8fX&#10;iKN0HeJwObWsi/h5fGVcx8HfGlTEz+NrxFGVHPJw/pTlUbULOFRaijjcMAccJTplIAcmBgqUgexz&#10;zepEownxlU3pKReiqQE1RYm4QlyAONLLQCoZkMRRMWZgYxzugIoSB3bCDuW5IhD34WFo3HgrQJxc&#10;pCPuCYtA23DA3mFfloa2DRVeIbHryvNI1+wBiIv0skRDpWtI9LhCKQ5t4SoCUJlwaxFWEbBfo+C4&#10;GOLrsijo8n4BDsr0oCwXgLjvKuvoqCqFoYc1wohDxlceuuVIfVTWI3UEBIm48i8P3TGFOIAUJTu6&#10;fICSqBQpMj1VsQJyDYGiHfGV7UGnwYJEK0FZT88ryGib2/ZUGqPRDXZ5cWn0vCEM1qeC5O1NLQoK&#10;kuMzKtiUkQPVBElPFOYVJB9KuHcpexcU0Zc1TK0Pikx48TC6W1P5yE18ZY6oS4iRylYbIu8OyXB5&#10;5uN8oqVCQVL9jWbJIQUuyvTwVoxU5tNT28QiU7EInRyM1NZ8x3komjq0fUT1ujA6PHzRopbjZchU&#10;dgd5apZZPlbsimy1VbcivbY3I9J29Ujkg2Xb2b9br4QvsGjZ7xbXuopMzretx5FZHp3ZpJYVBcke&#10;zKrHBh27xJHt4UjLo1ONPSCV+MSiHs1IzTM4nLxB5oBCenF0x3UyO6whcPQI8ZU9A8Uwi0wcIkWZ&#10;6MBhJKpqZSSXrhAmK7vD8j6KHYqImKN+8ZX1RBNlHF2ZeXT21CKppYo4UvVs1lnSwoCGiySQqaxk&#10;dAzF0ZX5bDiggswy0oxxLdEhUuLIjBzX4Lgpn3HUicR6qjEnXVSF+UTKVhx9oJvZgFRiRDNwWQgH&#10;bHnNU4fTIrNfC05xDcXXZS2ZYfUMKGuW9eRYDT6k7JPRD8UWeQQPZZkcsaBFU+EI1+mLRd1aPYmW&#10;xNdoUVzJnXLCUp8Vy0ToUtYzItFypSGXE9a2iqfF6LxCcCuuyYxILaVFD8NiEVq5NJkRqfg66LlE&#10;LNboMiOyWiZaxDQ9WWaj7feoJza+tj7ZIjOin07hnaM1tJ5VIgf0xtTJ5HZ10c+vMx+WiiJzYZNa&#10;2rTRGdmvhb+4f+Lruo8iUjnfUXVY9iYWiLbqYvSLVjlFz5hNeISsRdt7rhcYjxJ+GUntV/C0xi8/&#10;FJBnHh16jFROLtOzXzJeSWHRHcixt9fWEvrCltG7tdoauYmvzBGFiMEitPaVbffsGUynZPnoEowy&#10;cYAW57OjdkCaz06J6ww6ChmpFXVarksjclF2XBvzd7QNlvVs+ZSBTAWJTsWop4Zcbdf0dLEigXbJ&#10;sp52iLOEakdx5tEBGWde8Z+Wi5yB1qLMGFUCqcx8jCqNR+WoLDPy7pXYG+0rbJHXorUmViS8kkXi&#10;YoDZ9NqpjY7NZT5p6xUtatb9ru3NGKnCRSj7qOFrANMjGCuPzjcMBq2eGpK996hk+rigWWy3X29e&#10;opeJr+xt0IcaZskiNdVGZ5loIdWQMQbD7Zhie4wqtUig4RKp9UpWjiIh5x1oTVVG51qQ1dgc+ZYP&#10;CXR5c4wIfULc3ytlafTDMlBxyCN3VdAPSYrWjJFILVwYeK8hdy4zjibbRUeKQEs0DnwKItcq69hj&#10;z4bp0dI3z5FCKBaWhkbnbpRY3jxdzDUGJY6Nh5VaWmj56soOisdEOzBzjUuskjFtzB56JYJuubqP&#10;X62VKXR87iN1KGfr6DFmHZWE1VE7OWW2Hr/5LBnjODBDGlheFC7OY6escDQuL0OjM7k8NAPNqGQ3&#10;LhbsPZZR0ZgIdAgiy0AOMulepQjkhYv2XgW4Fm3R51OUCBcaIje0RpeB1KZKIZ4GxBaIwPLCtdyC&#10;BIkKMEasGhB923VDI7KpBMawRbM6tjmo08M7QcXVElitIEdVmiHxWkBZDpWrZjkLUOYv7z1uZqDf&#10;oRYXIRd0cAlUDqDjdblTrv5i6A5vXBw3XpZQtbe0m0KPNm0SXKWWgev1oBY8xvsPA4dXGhrPCViW&#10;NCa7DOTYALqWIx0EOIvEZm3Li2FgfF3CQRej1kahhdYe+ZBRyb7QpL/gFFNaLqkPSiUw3hlTbFKa&#10;w3jc0wVmEUe/eoIdaOov4jyXl3rlrPd8mGnZSc/7xCtdCfgRQdAPPxIo6jdw0NspFYuBLzla5WQc&#10;eQ1qsT5+lBD0o0ue0jyP7M/xc/IiDvkKxxfKkkbDF4fayh02/cwhqKj2xxjujEXBrazjejgpi9Cg&#10;XyMMTT+8KM1OuIinZajVXCwKPYRTwj541WVgZdfBwbBjKHsk+iVGGLfsZozj9sZyRPO7JrLog3aH&#10;+bJf5om608IvMdY2NRT20geJXObD0/33T4cDNaeFh8ns3x3Om88THgMz7Xb74zUqkSEPR2p0W377&#10;cZzp+xgPzXDny/W76fK4fD98gwibbs/zp+N9ePe4n+7/wu+v09NheR/Kjfw8FXqECj2W5nL7Yb7/&#10;5Scosz/jcTSP8/m/280LnkBzt73859N03m83h78d8YiX0YRemWv4o+16Kuuc008+pJ8cPz2/m2Ed&#10;DofpuIPUu+01vn13XZ54g0fOYMJ+OP582hEwmvb+y7+m82lDVuJLeHDLj3N88sx0Gx/JAlMIsGDZ&#10;pMUQ/gMPqAmU8MN06Ak46d8B9fWRP29/BQAA//8DAFBLAwQUAAYACAAAACEAgI4/2tgAAAADAQAA&#10;DwAAAGRycy9kb3ducmV2LnhtbEyPQU/CQBCF7yb8h82QeJMtaJDUbgkh8aQeBA9yG7pD29CdLd0p&#10;1H/voge9zMvkTd77JlsOrlFn6kLt2cB0koAiLrytuTTwsX2+W4AKgmyx8UwGvijAMh/dZJhaf+F3&#10;Om+kVDGEQ4oGKpE21ToUFTkME98SR+/gO4cS167UtsNLDHeNniXJXDusOTZU2NK6ouK46Z2B/kFw&#10;3evhlNy/vexm010xx89XY27Hw+oJlNAgf8dwxY/okEemve/ZBtUYiI/Iz7x6i0dQ+1/Veab/s+ff&#10;AAAA//8DAFBLAQItABQABgAIAAAAIQC2gziS/gAAAOEBAAATAAAAAAAAAAAAAAAAAAAAAABbQ29u&#10;dGVudF9UeXBlc10ueG1sUEsBAi0AFAAGAAgAAAAhADj9If/WAAAAlAEAAAsAAAAAAAAAAAAAAAAA&#10;LwEAAF9yZWxzLy5yZWxzUEsBAi0AFAAGAAgAAAAhAA9OgAg/DgAAOkgAAA4AAAAAAAAAAAAAAAAA&#10;LgIAAGRycy9lMm9Eb2MueG1sUEsBAi0AFAAGAAgAAAAhAICOP9rYAAAAAwEAAA8AAAAAAAAAAAAA&#10;AAAAmRAAAGRycy9kb3ducmV2LnhtbFBLBQYAAAAABAAEAPMAAACe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932D92" w:rsidRPr="00450A04" w14:paraId="3CD0477C" w14:textId="77777777" w:rsidTr="00105200">
              <w:sdt>
                <w:sdtPr>
                  <w:rPr>
                    <w:rFonts w:cstheme="minorHAnsi"/>
                    <w:color w:val="auto"/>
                  </w:rPr>
                  <w:alias w:val="Enter phone:"/>
                  <w:tag w:val="Enter phone:"/>
                  <w:id w:val="-1849400302"/>
                  <w:placeholder>
                    <w:docPart w:val="EA7F1B18C3844E39A8660E09F1DE88CD"/>
                  </w:placeholder>
                  <w:dataBinding w:prefixMappings="xmlns:ns0='http://schemas.microsoft.com/office/2006/coverPageProps' " w:xpath="/ns0:CoverPageProperties[1]/ns0:CompanyPhone[1]" w:storeItemID="{55AF091B-3C7A-41E3-B477-F2FDAA23CFDA}"/>
                  <w15:appearance w15:val="hidden"/>
                  <w:text w:multiLine="1"/>
                </w:sdtPr>
                <w:sdtContent>
                  <w:tc>
                    <w:tcPr>
                      <w:tcW w:w="3929" w:type="dxa"/>
                      <w:tcMar>
                        <w:left w:w="720" w:type="dxa"/>
                        <w:right w:w="29" w:type="dxa"/>
                      </w:tcMar>
                    </w:tcPr>
                    <w:p w14:paraId="73F80358" w14:textId="77777777" w:rsidR="00932D92" w:rsidRPr="00450A04" w:rsidRDefault="00CB2E29" w:rsidP="00932D92">
                      <w:pPr>
                        <w:pStyle w:val="ContactInfo"/>
                        <w:rPr>
                          <w:rFonts w:cstheme="minorHAnsi"/>
                        </w:rPr>
                      </w:pPr>
                      <w:r>
                        <w:rPr>
                          <w:rFonts w:cstheme="minorHAnsi"/>
                          <w:color w:val="auto"/>
                        </w:rPr>
                        <w:t>404.960.9714</w:t>
                      </w:r>
                    </w:p>
                  </w:tc>
                </w:sdtContent>
              </w:sdt>
              <w:tc>
                <w:tcPr>
                  <w:tcW w:w="423" w:type="dxa"/>
                  <w:tcMar>
                    <w:left w:w="0" w:type="dxa"/>
                    <w:right w:w="0" w:type="dxa"/>
                  </w:tcMar>
                </w:tcPr>
                <w:p w14:paraId="0CA54EE4" w14:textId="77777777" w:rsidR="00932D92" w:rsidRPr="00450A04" w:rsidRDefault="00932D92" w:rsidP="00932D92">
                  <w:pPr>
                    <w:pStyle w:val="Icons"/>
                    <w:rPr>
                      <w:rFonts w:cstheme="minorHAnsi"/>
                    </w:rPr>
                  </w:pPr>
                  <w:r w:rsidRPr="00450A04">
                    <w:rPr>
                      <w:rFonts w:cstheme="minorHAnsi"/>
                      <w:noProof/>
                    </w:rPr>
                    <mc:AlternateContent>
                      <mc:Choice Requires="wps">
                        <w:drawing>
                          <wp:inline distT="0" distB="0" distL="0" distR="0" wp14:anchorId="793C0A39" wp14:editId="0F611D67">
                            <wp:extent cx="109728" cy="109728"/>
                            <wp:effectExtent l="0" t="0" r="5080" b="5080"/>
                            <wp:docPr id="2"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37AE6F3"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V+kAsAAFY2AAAOAAAAZHJzL2Uyb0RvYy54bWysW02PG7kRvQfIf2joGCA7TTbZHwOP92Bn&#10;gwDOJoAd5NyWNNYgklpRazzj/Pp9RRZltqMiiSB7cGtWT0W+evyoYrHf/Px62Fdft+f5aTo+rNRP&#10;9araHtfT5un45WH1j0+//LFfVfNlPG7G/XTcPqy+befVz29//7s3L6f7rZ52036zPVcwcpzvX04P&#10;q93lcrq/u5vXu+1hnH+aTtsjvnyczofxgj/PX+425/EF1g/7O13X7d3LdN6cztN6O8/4v+/9l6u3&#10;zv7j43Z9+dvj47y9VPuHFfp2cf+e3b+f6d+7t2/G+y/n8bR7WnM3xv+hF4fx6YhGr6bej5exej4/&#10;/Zepw9P6PM3T4+Wn9XS4mx4fn9ZbxwFsVP0Dm4+78bR1XOCc+XR10/z/M7v+9evH09/P1PX59GFa&#10;/2uGR+5eTvP99Rv6Ywam+vzy12kDDcfny+TIvj6eD/RL0KhenU+/XX26fb1Ua/xPVQ+dxiBY4yv+&#10;TC2M9+HH6+f58uft5AyNXz/MFy/JBp+cQzfVcTyg1U+Q7/Gwhzp/uKtM11UvlbZWs4JXlIpQSlW7&#10;Sreq/RGkI5Dta8FUE6HQ3m1TJgYZLZiyEUobqVtthOqtEWx1EaqxrdAvuPzqraGWKA4RyphBsKVi&#10;1/eDRFLFvremlqzF3u8bqWsqdn+rxb4tBNDisIgV6HQj9S2WoG0HQQIVa9DL1mIR2raRrMUqDNoK&#10;fdOxCl0tMdWxCqqGR24PXB3LMKhe6JyOZVDaSp7TsQ7K1NIg0bEQqkO7QvdiJVQrDhMdS6GIh2Av&#10;1kJ1cMvt9UPHYqjBSPOridVQNAZu22sWcgxamvtNLAd4SLO/WejRN2L/Yj2wt0j6Nks9Gmm4NLEe&#10;WoGHwHehR1dL46WJ9dD4T7K30ANbiaCvifXQjZaWFbPQo1fSKmViPbTF+nObr4n10HUr6WsWemDj&#10;kuzFemglrslmoYdtJH1NrAfcLPpvoYetW6l/sR4wJ40Xu9DDdFawZ2M9oJvkP+z03zc0bazE1y70&#10;aMT5YRd6GCXpYRd6NJ0Rxp9d6NEYaX2xCz2MluavXeihxa3ILvQwvRb61y70UNDt9nhuF3rYRrS3&#10;0AORnWRvoYdtpfHSxnqooZXWv3ahR1tLu2Ub66F6I42XdqEHYkXJf7EeqhPnb7vQo8U8ur0fdbEe&#10;qm2l/nVLPXppfnSxHsr2kh7dUg8jjeduoYdpRHsLPQzGqcB3oYfCOLg9/rqFHg32QcFerMcA2QRz&#10;CzmUuJ33sRyt6L0+VkMNVmLbx2qYXhK3j8XAoJLE7WMxyCe3yfaxFspiD7ztu36hRSdtlX0shUIe&#10;JZmLpYBLhM7FSiAnFIwNsRAS0SGWoWukMTLEKiAZvN2xIRbBGilgGWINxFh+iCVoWml1GhYKtJIC&#10;w0KBQVo7h1gA3UkKDLECopqqjhVo5ES7jkWIlzkk919C+j7uQka/fj1ySo9P1UjnQ7U7RThNM50e&#10;UH6PM4JPipJ1mACK8n8BDGUJ3BSBoRyBbREYyhC4KwLD8QQeisCURhMaeXIJRcUckQgXwZmlKqOJ&#10;QxHfmTKiipmqMqqUqxJVJKMlfadc1MHLqFKu6eBlVDVTRapY1BmmikywBE6JIHUGiV4RPIzcMqoN&#10;U0WaVmSdqTZlVCkJc30vo0o5FsGRQ5V0hlIoBy+jShmSg5dRpQTIwcuoGqZqyqhS+kLWkZ6UUKXs&#10;xMHLqFLy4eBlVCm3cPAyqpQ6OHgZVcoMCI7Iv4Rqy1TbMqoU1zvrZVQpbHfwMqotU0XUXdJ3CrrJ&#10;OoLqIjhTRcxcBGeqXRnVjqki4i2yzlS7MqoU0BJVRKwl1ilgdfAyqhSQOngZVQo4HbyMas9U+zKq&#10;FDKSdUSFJVQpKnTwMqoU9zl4GVWK7By8jCqFbg5eRtUFZ4RXiL4isj5e4vjqjKrXj/Wu86pCvesz&#10;/Wa8P40XCsvCx+rlYeVKKdUOH6hcQt8cpq/bT5PDXCg+Mxy+uJoZ2vv+/f64wNGJGLroKjPAhW/D&#10;8+StUZ4H1DUWCl+Hp4dZqimQMVfCEa1Zg7AbMCzy3inBSniyNZ4U1xkXvg5PD2t501U4k02Za3mc&#10;KgzvFK7jjRCFnzSOB4PGkEvZ6+mMGmwbxEFJHG8zKBKlcViwnD0kfEl7PNEMgsEUDuUmr8Z1rw3+&#10;DU/v56H2U8tAlrQ9PwgsRmAKh8qUaxelpzSu85POXreB0K/w9P3r6awOfm7BJ9kuh4AoUiVxHaVz&#10;ZA8bdMpexxt4C38ncVT7gD2Us9K42vulw1lmyl5LxxFk77ruBn+EJ88POuMCDkWPtD06SyRcZvy1&#10;dIZJuAxfVNAcDiWydLt0FgZ7OJ5J4+iAg3AYNym/oNbmcFRMSwOp2AODqkZMlbTIMReOTdMuRD3L&#10;W0ThLWlR1WFBNXWatdKNd7eyOEtN9ZKqeL51lOnSSMtxG86V08yV5UVO9ZgNydZR8/OtkxPSSI5J&#10;1YDqWBpJ5zOk0IBdKolEhTAg06snju3YnwMymLRNXqDQz4xNmlq+n9cMOszB8PRzUeGegEf2ON5J&#10;tt5z0AaN0vsQVR/ZZq6fA6dVqkPck2x94AhTddfEITAJT8+IapW+9e6axQZEeAYkp10oI6e565oj&#10;UNXV6bFElU1uvU6PEK2oNERjqavT80hjrDMSjk15ieqgjMSdmTSSk0LVZXZZ1OiCP5FxJG2iaupb&#10;R1k0g6QyG3FHYSWNtFiOCKnr6wFJUDE8WU3UWBl5zUQDIjwDMgRUdWbHQFTrGTlZk9zpKpHrJ0qu&#10;GUZUsiRGGMoZJJ9RaI2FNN06n8RQgTaDpMtU1LoGtbRNuqXikJk1GZZ80kLl3LRNw9mQbnKMDK82&#10;urmeXwYVw5PVRG3Y9xPF30zrVLwiRg2mSZK7obKeR+YYcbClUSrO2OQkQ6O4m0HyzqWbTByAjIBH&#10;HQrLaZsN7x3YvTO6N1QyJO4mt9YREY/M5FfO4R6Z2eO05gRYG5z8JDVCTZtbx9aQRoaU0mYicY0L&#10;E96mxeBP2sQuyMhMlqcVh7HaYjqnbdJlGvK8zUT4GoEfIzFQkzbrMD4tovM0khN0bRHkpJBUXfet&#10;o3yeQXIcglOB9NxUIboAMmOTtgznJb6YKWb1qg9qZm12HF3k+4nKfeCeVhN3xHi1sbnIquWoEp7P&#10;eAl1ftb9ei4XVsPw9KuiaumikhtLmdUbw7Nw1NGtALaZmcVIDULrmV1bWT4s0bkZp3CHwLeOSwLp&#10;Ufd9XcpF/pqjIKy06XmkcOPAt47yebr1mor85HmdWb0HzuexvaenJq4neIu4f5Bsuw9hQI1SfmoK&#10;d5zxILBIs8FVBtc03VVIWmwRQhNrxKppMpbDH7rzmLSIaw/eIu41pIFcoINEaREb3jFU7kSGNHZk&#10;cAci2bTmIwUMzrQyYWNRTYYMsgHfNJaiZNMqpLcKa0JK65A01jjWSOE4DcXViiSMo+w+0yp7sL+e&#10;M4f1KTz9OuX9jCsYyTa9S3CfOonyCzOuTCVRfCKMixpJGC/eJrNr8iprMmOZhwkudCQbpXspmEMN&#10;DoxSSikuYONaaRoXjokyRyVImf2YyyzrmuO9zHkXbpA4c5kB3LASmZnTcNicWcpx0cQ3mvTIj0WI&#10;MBjX+2neepdTccNdILlWORBgxC+ZzNP+afPL035PtQ33otH23f5cfR3xitC4Xm+PlzBxF8j9keok&#10;/srKcaLfoz3UUs7z5f047/zv3S+IwXh/np6PG/dptx03f+LPl/Fp7z+7sIfftaHXa+iVpfn+87T5&#10;hldt8EYVXlXaTef/rKoXvJ30sJr//Tyet6tq/5cjXv/BCQ0V4y/uD2M7StzP8Tef42+Oz4d3E9hh&#10;lIzHNaw+rC7h47uLfxsKryPBYR+OH09rAgZqn17/OZ5PFbHEj/BSz69TeCtpvA+v64AKATyWKXki&#10;/AdeXnKS8ItW9HZU/LdDfX8d7O1vAAAA//8DAFBLAwQUAAYACAAAACEAQ0+n4NgAAAADAQAADwAA&#10;AGRycy9kb3ducmV2LnhtbEyPQU/DMAyF70j8h8hI3Fg6hgbqmk6AxI0hGFS7eo1pCo1Tkqzr/j0Z&#10;HODiJ+tZ730ulqPtxEA+tI4VTCcZCOLa6ZYbBW+vDxc3IEJE1tg5JgUHCrAsT08KzLXb8wsN69iI&#10;FMIhRwUmxj6XMtSGLIaJ64mT9+68xZhW30jtcZ/CbScvs2wuLbacGgz2dG+o/lzvrIKnlfsw1XQ4&#10;PPr+6ms2X1XPd5tKqfOz8XYBItIY/47hiJ/QoUxMW7djHUSnID0Sf+bRu56B2P6qLAv5n738BgAA&#10;//8DAFBLAQItABQABgAIAAAAIQC2gziS/gAAAOEBAAATAAAAAAAAAAAAAAAAAAAAAABbQ29udGVu&#10;dF9UeXBlc10ueG1sUEsBAi0AFAAGAAgAAAAhADj9If/WAAAAlAEAAAsAAAAAAAAAAAAAAAAALwEA&#10;AF9yZWxzLy5yZWxzUEsBAi0AFAAGAAgAAAAhACuQ1X6QCwAAVjYAAA4AAAAAAAAAAAAAAAAALgIA&#10;AGRycy9lMm9Eb2MueG1sUEsBAi0AFAAGAAgAAAAhAENPp+DYAAAAAwEAAA8AAAAAAAAAAAAAAAAA&#10;6g0AAGRycy9kb3ducmV2LnhtbFBLBQYAAAAABAAEAPMAAADvDg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450A04" w14:paraId="3FB56508" w14:textId="77777777" w:rsidTr="00105200">
              <w:sdt>
                <w:sdtPr>
                  <w:rPr>
                    <w:rFonts w:cstheme="minorHAnsi"/>
                    <w:color w:val="auto"/>
                  </w:rPr>
                  <w:alias w:val="Enter email:"/>
                  <w:tag w:val="Enter email:"/>
                  <w:id w:val="-675184368"/>
                  <w:placeholder>
                    <w:docPart w:val="D88FE8023B774928824AB12B8FA39656"/>
                  </w:placeholder>
                  <w:dataBinding w:prefixMappings="xmlns:ns0='http://schemas.microsoft.com/office/2006/coverPageProps' " w:xpath="/ns0:CoverPageProperties[1]/ns0:CompanyEmail[1]" w:storeItemID="{55AF091B-3C7A-41E3-B477-F2FDAA23CFDA}"/>
                  <w15:appearance w15:val="hidden"/>
                  <w:text w:multiLine="1"/>
                </w:sdtPr>
                <w:sdtContent>
                  <w:tc>
                    <w:tcPr>
                      <w:tcW w:w="3929" w:type="dxa"/>
                      <w:tcMar>
                        <w:left w:w="720" w:type="dxa"/>
                        <w:right w:w="29" w:type="dxa"/>
                      </w:tcMar>
                    </w:tcPr>
                    <w:p w14:paraId="1D5344E7" w14:textId="77777777" w:rsidR="00932D92" w:rsidRPr="00450A04" w:rsidRDefault="00CB2E29" w:rsidP="00932D92">
                      <w:pPr>
                        <w:pStyle w:val="ContactInfo"/>
                        <w:rPr>
                          <w:rFonts w:cstheme="minorHAnsi"/>
                          <w:color w:val="auto"/>
                        </w:rPr>
                      </w:pPr>
                      <w:r>
                        <w:rPr>
                          <w:rFonts w:cstheme="minorHAnsi"/>
                          <w:color w:val="auto"/>
                        </w:rPr>
                        <w:t>Mpitts.Engineer@gmail.com</w:t>
                      </w:r>
                    </w:p>
                  </w:tc>
                </w:sdtContent>
              </w:sdt>
              <w:tc>
                <w:tcPr>
                  <w:tcW w:w="423" w:type="dxa"/>
                  <w:tcMar>
                    <w:left w:w="0" w:type="dxa"/>
                    <w:right w:w="0" w:type="dxa"/>
                  </w:tcMar>
                </w:tcPr>
                <w:p w14:paraId="1E871821" w14:textId="0D01F78E" w:rsidR="00B0298E" w:rsidRPr="00450A04" w:rsidRDefault="007307A3" w:rsidP="00B0298E">
                  <w:pPr>
                    <w:pStyle w:val="Icons"/>
                    <w:rPr>
                      <w:rFonts w:cstheme="minorHAnsi"/>
                    </w:rPr>
                  </w:pPr>
                  <w:r w:rsidRPr="00450A04">
                    <w:rPr>
                      <w:rFonts w:cstheme="minorHAnsi"/>
                      <w:noProof/>
                    </w:rPr>
                    <mc:AlternateContent>
                      <mc:Choice Requires="wps">
                        <w:drawing>
                          <wp:inline distT="0" distB="0" distL="0" distR="0" wp14:anchorId="1BB1B317" wp14:editId="0B303574">
                            <wp:extent cx="137160" cy="91440"/>
                            <wp:effectExtent l="0" t="0" r="0" b="3810"/>
                            <wp:docPr id="3"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297B5D1"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t1OQUAAGcTAAAOAAAAZHJzL2Uyb0RvYy54bWysWNtu4zYQfS/QfyD0WKBrUfItRpxFm+wW&#10;BdLtAknRZ1qiI6ESqZJ07OzXd3iTKUdM1KIvtkweDuecGQ7luf54ahv0TIWsOdsm+EOaIMoKXtbs&#10;aZv88fj5x3WCpCKsJA1ndJu8UJl8vPn+u+tjt6EZr3hTUoHACJObY7dNKqW6zWwmi4q2RH7gHWUw&#10;ueeiJQp+iqdZKcgRrLfNLEvT5ezIRdkJXlApYfTOTiY3xv5+Twv1+34vqULNNgHflPkU5nOnP2c3&#10;12TzJEhX1YVzg/wHL1pSM9i0N3VHFEEHUb8y1daF4JLv1YeCtzO+39cFNRyADU4v2DxUpKOGC4gj&#10;u14m+f+ZLb48P3RfhXZddve8+Esixm8rwp7oT7ID+SCoCQx9Kmv1lddMwd5YqzY7dnLTr9Y/JNhB&#10;u+NvvIQ4k4PiRpDTXrTaOlBFJ6P7S687PSlUwCDOV3gJ0Slg6grP5yYsM7Lxa4uDVL9QbuyQ53up&#10;bNRKeDKal4iRFjZ9BBv7toEA/jBDOF2jI8KZj3EPAj49KMOoQutXkCyARO3kAShiZx5Alum4O4sA&#10;s1iPurMMIDgbN7MKMBFv4Cj2xGNmrkLMuDd4oPJy3B0cqoxXo7RwKHNMHhzKvBgPFw51xuk84lKo&#10;dMylgdTRDArFxhGVBmpHLYV6R8IGGRzELWYpCwWPWQoFxziiUxYqno5GLhsIHjUUCh4xFOodSaUs&#10;VDtiJhQ7cs6yUOrlKK08VDpiJg91Xs3H7YQ6R1jlocrrcVr5JJnzUOaYpVBnqInjJyQPlY5xC6WO&#10;W3pfbKjyQVrHcmgeyn1WCS6HJ1/+SeVvhOLE3JUATwjuMH3T6Bui41JfPvp+gCvm0V5gZAMoPRsB&#10;QxA1ODe33XtgiJQGLyaBIRgavJoEBr01+GoSWNdmjYbyq+/o97zWFdjAp5HUddbAp9HEjieeRhQ7&#10;pngaVV0WtTNQ+KZQzRxVqG6T4I5qNo1q5qhCrZpk3VGFmjQFruuSpgq1ZxLcZ+40qrrKGOvTqOaO&#10;KhSLSc44qvk0qroqaGfg3AfWbSK7sy3grfTydV4kCF7nd3oNnHaidEnwj+gIb5g6W6ptAq96erjl&#10;z/SRG4DShQHe8cy2fS6dAQ17E+in/Xdn7OmXWWCxWDsSftZ/W5Q7ff2mfrY47OriZ/ptsDHUQbAI&#10;NCxF67YdtAcGeNtBG304TU7AgbVR23AVgW04rqFtmxUXgzb25wM9sO39H2rgA+ln/bfzNnX7+Gzy&#10;06OOpnDVvfY0hWtrZNSG9N/okMKtpQ2ZVO31dKMX0l9mzNBfz8KTvEgvP100XFIj+jnh3BJXa/1f&#10;ofO8XzuO87P+26Js2LwtPzd02SJtKgyyzOayqSVeEztk8kUfzTeywCJX84uDMFxit3ZQkwh+I+uO&#10;/4MWkrFj7+wO77gmoj34LeoY2zwa7mYqByTFauBXP+qJDQn5bazDHuz18rPDNUPsQG7v2SAsnpuP&#10;6tCazywQSJdD8y7Q10Wj2vkvteRNXX6um0YXRNN5obeNQM8EeiakKChT/gwPkA3TldUWVMb1els+&#10;hFR3RFZ2vVlh64rgB1YaSEVJ+ck9K1I39hm8auB9zDQWdC9B93DkZsfLF+grQIsJWhEVF98SdIR2&#10;zTaRfx+IoAlqfmXQk7BtA6TMj/lipeu9CGd24Qw7tLcc2EH9JKwAq9tE+cdbZdtD0J8Bwe7ZQ1do&#10;oLksgNrj6U8iOtTBIyyCDsYX7ts0ZOObE1r1HusoWSLuB3RzTEhc50m3i8LfBnXuj938AwAA//8D&#10;AFBLAwQUAAYACAAAACEAFgpgHNkAAAADAQAADwAAAGRycy9kb3ducmV2LnhtbEyPwU7DMBBE70j8&#10;g7VI3KjTqopQiFMVBFcQbQ9wc2ITW43XId62Ll/PwgUuI61mNPO2XuUwiKOdko+oYD4rQFjsovHY&#10;K9htn25uQSTSaPQQ0So42wSr5vKi1pWJJ3y1xw31gkswVVqBIxorKVPnbNBpFkeL7H3EKWjic+ql&#10;mfSJy8MgF0VRyqA98oLTo31wtttvDkGB/3z3+Uz0GN/ajrZfL/eufM5KXV/l9R0Ispn+wvCDz+jQ&#10;MFMbD2iSGBTwI/Sr7C3mJYiWM8slyKaW/9mbbwAAAP//AwBQSwECLQAUAAYACAAAACEAtoM4kv4A&#10;AADhAQAAEwAAAAAAAAAAAAAAAAAAAAAAW0NvbnRlbnRfVHlwZXNdLnhtbFBLAQItABQABgAIAAAA&#10;IQA4/SH/1gAAAJQBAAALAAAAAAAAAAAAAAAAAC8BAABfcmVscy8ucmVsc1BLAQItABQABgAIAAAA&#10;IQBNhDt1OQUAAGcTAAAOAAAAAAAAAAAAAAAAAC4CAABkcnMvZTJvRG9jLnhtbFBLAQItABQABgAI&#10;AAAAIQAWCmAc2QAAAAMBAAAPAAAAAAAAAAAAAAAAAJMHAABkcnMvZG93bnJldi54bWxQSwUGAAAA&#10;AAQABADzAAAAmQg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932D92" w:rsidRPr="00450A04" w14:paraId="2FEDAB68" w14:textId="77777777" w:rsidTr="00105200">
              <w:sdt>
                <w:sdtPr>
                  <w:rPr>
                    <w:rFonts w:cstheme="minorHAnsi"/>
                    <w:color w:val="036181" w:themeColor="hyperlink"/>
                    <w:sz w:val="20"/>
                    <w:szCs w:val="20"/>
                    <w:u w:val="single"/>
                  </w:rPr>
                  <w:alias w:val="Enter LinkedIn profile:"/>
                  <w:tag w:val="Enter LinkedIn profile:"/>
                  <w:id w:val="1102843699"/>
                  <w:placeholder>
                    <w:docPart w:val="20E4124C04874F6BA3E5E80AFEC860F7"/>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tc>
                    <w:tcPr>
                      <w:tcW w:w="3929" w:type="dxa"/>
                      <w:tcMar>
                        <w:left w:w="720" w:type="dxa"/>
                        <w:right w:w="29" w:type="dxa"/>
                      </w:tcMar>
                    </w:tcPr>
                    <w:p w14:paraId="2CF1C2D8" w14:textId="6EF7D13A" w:rsidR="00932D92" w:rsidRPr="00450A04" w:rsidRDefault="00FE3BD0" w:rsidP="00932D92">
                      <w:pPr>
                        <w:pStyle w:val="ContactInfo"/>
                        <w:rPr>
                          <w:rFonts w:cstheme="minorHAnsi"/>
                        </w:rPr>
                      </w:pPr>
                      <w:r>
                        <w:rPr>
                          <w:rFonts w:cstheme="minorHAnsi"/>
                          <w:color w:val="036181" w:themeColor="hyperlink"/>
                          <w:sz w:val="20"/>
                          <w:szCs w:val="20"/>
                          <w:u w:val="single"/>
                        </w:rPr>
                        <w:t>www.linkedin.com/in/mariaasmith6</w:t>
                      </w:r>
                    </w:p>
                  </w:tc>
                </w:sdtContent>
              </w:sdt>
              <w:tc>
                <w:tcPr>
                  <w:tcW w:w="423" w:type="dxa"/>
                  <w:tcMar>
                    <w:left w:w="0" w:type="dxa"/>
                    <w:right w:w="0" w:type="dxa"/>
                  </w:tcMar>
                </w:tcPr>
                <w:p w14:paraId="51CC9143" w14:textId="77777777" w:rsidR="00932D92" w:rsidRPr="00450A04" w:rsidRDefault="00932D92" w:rsidP="00932D92">
                  <w:pPr>
                    <w:pStyle w:val="Icons"/>
                    <w:rPr>
                      <w:rFonts w:cstheme="minorHAnsi"/>
                    </w:rPr>
                  </w:pPr>
                  <w:r w:rsidRPr="00450A04">
                    <w:rPr>
                      <w:rFonts w:cstheme="minorHAnsi"/>
                      <w:noProof/>
                    </w:rPr>
                    <mc:AlternateContent>
                      <mc:Choice Requires="wps">
                        <w:drawing>
                          <wp:inline distT="0" distB="0" distL="0" distR="0" wp14:anchorId="537F4A2D" wp14:editId="554D928A">
                            <wp:extent cx="109728" cy="109728"/>
                            <wp:effectExtent l="0" t="0" r="5080" b="5080"/>
                            <wp:docPr id="4"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10DB7EE"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JKwpQwAANI+AAAOAAAAZHJzL2Uyb0RvYy54bWysW02PG7kRvQfIfxB0DBBPs5v9NfB4D/Zu&#10;EMDZLGAHObcljUeIpFbUGs84vz6vyKo22x6yiMVe3BrrqcjiK9YHi/36p+fjYfVld5n24+lubV4V&#10;69XutBm3+9Pnu/W/Pv7y1269mq7DaTscxtPubv11N61/evPnP71+Ot/uyvFhPGx3lxWEnKbbp/Pd&#10;+uF6Pd/e3Eybh91xmF6N590JX96Pl+NwxZ+Xzzfby/AE6cfDTVkUzc3TeNmeL+NmN03433f+y/Ub&#10;J//+fre5/vP+ftpdV4e7NeZ2df9e3L+f6N+bN6+H28+X4fyw3/A0ht8xi+OwP2HQWdS74TqsHi/7&#10;H0Qd95vLOI3311eb8Xgz3t/vNzunA7QxxXfafHgYzjunCxZnOs/LNP1xYje/fvlw/u1CU5/O78fN&#10;f6bVafx5u7/+Nu5PVwxkaIluns7T7QylPyb8aPXp6R/jFqQOj9fRaf98fzmSKOi1enaL/HVe5N3z&#10;dbXBf5qib0tYxQZf8WcaYbiVH28ep+vfdqMTNHx5P109R1t8ciu8XZ2GI0b9CD7vjwfQ9ZebVdUX&#10;q6dV2ZiGKZ1RJkD1Xb16IJQQP6PKAFV1bURWFaBK0zcRYTaA2aKMCKsDVFmWsZk1Aaxt+oiwNkBB&#10;WBWZGdZ9XrK2rSPC+gBlsMkiwrCKgbTGRKSZBQNtF5MWUmDaMspnSEJv+5i4kART111sdiENfW9j&#10;4kIajK2iyoZEkHnH5IVMmKqPGYlZcGFsGZFXhlxAXmz1ygUZ8e2wIKOwsdUrF2REuS0XZBQmZsXl&#10;koyYFZcLMoqoqZQhGSU2bGzxlmS0se1fhmQktmy1IMNiA73smqqQDMyviMyvWrBhi9jyVSEbpq5i&#10;61ct6LA2pm8V0mHILb7sPKsFHzVcWUTfkA9TGROTt+Cjic8v5MOUMPqX52cXfLRRX2BDPkxVxjab&#10;XfDRlTFnYBd8WBNzfXbBR1fF+LULPurodrMLPjo4jZf5sCEfsL9YCLIhH2VZxOzFhnwk9kcd8gFc&#10;zLvUIR8YN2bPdcgH9Ijtt3rBRwUn/rK91CEfpYl6v3rBh4EeEXkhH1Ajtj/qkA9TRPdHHfJhujrm&#10;7OuQj76OqduEdNQY9WVraUI2qja22ZqQDFtEpYVcWKjw8tI1IRVVHbO8JmSi7mIbtwmJqPrYPmtC&#10;HtrotmhCGuoiZsVNyEIbzQjakIUGZL3MQhuykJAWstA2VUxayEJrYg6+DVnoovGsXbIQ265tyEJi&#10;biELto5x2oYsNHVU05CFuPV2IQuljdLQhTTEjLcLSSjrMma9XchCFZUWklA2RcyLdCELcafUhSxQ&#10;4RQxkS6kobTROqULeSjrJrYdupCIsraxoNN/x0RMXh8ygWWJ2XAfkoHgHlG3D7mAuJjZ9SEbNrZb&#10;+5ALKBvjtg/JiLnzfslEdEf0IRMwp5cdSR/yEC0EUP4FRZ6JBgdEqxAXkoDS/rMU78OD1POb5xMX&#10;9Pi0Gui4qHBnCOdxorMDqu5xQvDRnz8Mt0BR9R8Bg1sCV+6wQgODOQLXWWAQQ+A2C4yFJ3CfBaby&#10;mdCoj/0BSFpFwzqaPCUNa2ny1MS5iZ9MnqKGNUV5mjN3qk5JVVSfWXBWFdVlFpxVRfWYBWdVUR1m&#10;wVlVFH85cKr9SFXUdllwsdw8Valyc9LzVKXCzMHzVK1Y1SpPVSqrSDrKphxVqWpy8DxVqShy8DxV&#10;qeZx8DxVqaRx8DxVqWIhOCqSHFWpIHHwPFWp3nDwPFVrVhXlQtZkWFVUAzlwqgZoMkj3s+CsapOn&#10;KuXzTnqeqpSwO3ieqpSRO3ieqpRyExw5dY6qLava5qlKSbOTnqcqZcUOnqcqpb0Onqcq5bUER96a&#10;oyplrg6ep2rHqiL1zJLOqiK1zIKzqsgcc+CUONLckRhmwVlVJH5ZcFYVmV0WnFVF7pYFZ1WRnOXA&#10;XXZGulL6FfwAKReSCc6vLmiCfd/+uqxXaH99ot8Mt+fhSmmZfFw93a1dI2X14D74tOw4ftl9HB3m&#10;SvmZpZNpDN3DEP3I3xCH0wJZ+CX7hpTv5Xl2EitKqUnibKPyvTwF5wlGM4dHlu/lyTiqSEjeTJV8&#10;L0/BIa8GDmvo2kJYPAHI8ztgg6TY6ywAeS6B1CJSgH6KdParAP1qAyiWIUPKk4fmRaQeUFIi+lJO&#10;azqmSwORQdLyqMCWjv+ygHSSlAecJaaVaeGSvURledDzEqBsGFk/efp1nIFm3rkCkOcSSH2y5DqK&#10;xH52NCJIniLQ66KZN3qBTpW+TVtEy6utbb+WToPBiob7cePL/DeHcdo5j/LNFXidTEuHEiQcg6S9&#10;BXX+GJrWyzQtTxjHsKndaBrqY9DgSD6SwJrKdbcEMktRTZ6sDtqJHojdlpZIDTJIhG9JW7CxHLZM&#10;USmDWzrWdTJx6pkcHW1KRipGbGzhNTcGPaS0TCr0aXT0g9LIig41HBKpfFIm2p+CLHORpYoU3RF+&#10;lNE9sscsFGBe4MHKeM21SGYqzuK0PWcqOuDGWqpAtGozgdQszJJITVkHVPYj+rAeqMRl7AX2XIon&#10;nIHwrcqeEJEIj8qemJFayDWijxpzgfRLpAZdbG4JVErUNUKkGnZhRN4PZiDprBRU6khLx34eqfoD&#10;n7Xpq4Q+OMtUkh14I0aqbArSNLgTkNy8FiZEGpkapZCCZP+KBrqC5NQIHULFPnFs7ke3OAVJj87B&#10;ylg1YnDApsa8IpN6cqR7NVfpEtDkyYHNcp1oKvSuk/OsJQ5U2srjPgCPPp90yqjynMOqzHMuZwQh&#10;T0FS/4U0KrUI3PBBKF0PSGuEewYiU0Mi5eLRFTbbwrtjjK5w1ArvlebrcH+B11OLgS2HF7CZznZN&#10;y5mPbiFdwbrjjlF6PXEvws8TFx80JGtkEb2SVtex/0S6pGjU8WEmrsEo8R/3Lfw8caFCGZ1PPE03&#10;H0WIXcqT7bNjJOJRpkxcb1CRUrHNZ/oyqjzn0ed4pK0Sn1QiImirxD5EjR10P8StZwbSzMj06G56&#10;tOPwIW11AIhMxX8C6a2OLpYkeZ9lmm5uAsiKy9OvPJCc81qlKAGSKwNKflM2j8DKMnFhRUFCEe+X&#10;UBsmZRrOUE2J7ZxGcplpDM5i00hOPQ16zgpSIkKheG/MjvdmAfNLjl7IPHG9RkGKp8UFmyTS9NRJ&#10;hdWplUEv9SCOF1KzND1Ho14LxLjU44eeOw5iafLkvf5jZS2AeDmOCzJOeDW3BL4V7PJrL77mtkql&#10;LD9uDXmJOFJPLYDliFThykMSx2dJuD+UxvEusuppl58fLhol5dG8iHGrHKpU3GkgvVN6VNxNoXVM&#10;4ujqF8YlZtI4vx8aJaRWdIUJ8hq0lpLy2BIa+IMkjvchLkMlcZZjfqskHLhz6ubXKkcYlrsirWIv&#10;uH3l5SlpVs1NyA7nHSl9KRWg9euUoEzvG3hcWh7uc2XNr2H7a9FRSc2vZT/SKk655TykVcoO3MLy&#10;80NETo7LeXejlBySTzZKGOw4YjVKWMedMze/WrEDkVcriaTMr1aShJb1tUpPQtYP19TS64d9QfZi&#10;laKJ9pnD4ZQ+xUfD56qVYi+4F+fk4eJbWh4fzaj+/ocIInEjHnVwDuvmIDOIxRy6dbcAimh5cq5l&#10;2WemV6i0PGx6Q5WWY73i4OgWn19JUUNmJU+eXc0rjkCWIrCsuSOB5nIax2ekc2dQxpMnj4t7gW5+&#10;ahLWwPTJxAxCVHJk8XHaYYzvGUJiaeGdskTSdUINyUWPRYqVlikNLTpJTyJrOC/SvKyVKEq3GBmJ&#10;q/dpmZwo4SdpDwoD4qO1WjknhUn6fVDWGum0OE4jXH9Mz1MOouQduGiz09A9TVokflkuDuQUB3cl&#10;0wzhzqVMMm3rRo7/aqXIZyeEPZTWmhsmJbVtUiyyc6Z7mkmclJi10m1kJ+58S2pcNkerVA9sN1qM&#10;8TCccyZ18GOq7R6GKVUiX3pTDJpzPqULx5mrsuG4t6/U47iv6kxOyWpw6uVgaSv6Pn6J45WIhx1C&#10;Nyncu6zzlQr8Z/g+6zQe9ttf9ocDXaRwLznv3h4uqy8DXk8eNpvd6Sr1xAJ5ONGlDH8R4zTS72FO&#10;GO4yXd8N04P/vfsFcT7cXsbH09Z9etgN25/583XYH/xnt5n5tV56k5del55uP43br3irF29z4zXp&#10;h/Hyv/XqCW9G362n/z4Ol916dfj7CW8Eo4alrPLq/kAQJn92Cb/5FH5zejy+HaEdiBhOG0i9W1/l&#10;49urfxMbr0Jjwd6fPpw3BBTVPj7/e7icV6QlfoT3h38d5Y3o4VbeDKZVB8BjWSWvCP+BF6cdJfyS&#10;N72ZHf7tUN9eRX/zfwAAAP//AwBQSwMEFAAGAAgAAAAhAG9htazZAAAAAwEAAA8AAABkcnMvZG93&#10;bnJldi54bWxMj0FrwkAQhe+F/odlCr3VjVVsSbORIuRS6MEogd4m2WkSmp0N2Y2m/95VD3qZx/CG&#10;975J1pPpxIEG11pWMJ9FIIgrq1uuFex32cs7COeRNXaWScE/OVinjw8JxtoeeUuH3NcihLCLUUHj&#10;fR9L6aqGDLqZ7YmD92sHgz6sQy31gMcQbjr5GkUrabDl0NBgT5uGqr98NAr66HucL8byq8hWy/3P&#10;RpptnhVKPT9Nnx8gPE3+dgxn/IAOaWAq7cjaiU5BeMRf5tl7W4AoryrTRN6zpycAAAD//wMAUEsB&#10;Ai0AFAAGAAgAAAAhALaDOJL+AAAA4QEAABMAAAAAAAAAAAAAAAAAAAAAAFtDb250ZW50X1R5cGVz&#10;XS54bWxQSwECLQAUAAYACAAAACEAOP0h/9YAAACUAQAACwAAAAAAAAAAAAAAAAAvAQAAX3JlbHMv&#10;LnJlbHNQSwECLQAUAAYACAAAACEAbuySsKUMAADSPgAADgAAAAAAAAAAAAAAAAAuAgAAZHJzL2Uy&#10;b0RvYy54bWxQSwECLQAUAAYACAAAACEAb2G1rNkAAAADAQAADwAAAAAAAAAAAAAAAAD/DgAAZHJz&#10;L2Rvd25yZXYueG1sUEsFBgAAAAAEAAQA8wAAAAU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007fa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bl>
          <w:p w14:paraId="4BD5761E" w14:textId="77777777" w:rsidR="00D92B95" w:rsidRPr="00450A04" w:rsidRDefault="00D92B95" w:rsidP="009D3336">
            <w:pPr>
              <w:pStyle w:val="Header"/>
              <w:rPr>
                <w:rFonts w:cstheme="minorHAnsi"/>
              </w:rPr>
            </w:pPr>
          </w:p>
        </w:tc>
      </w:tr>
    </w:tbl>
    <w:p w14:paraId="08C97DBE" w14:textId="77777777" w:rsidR="00DC747C" w:rsidRPr="00DC747C" w:rsidRDefault="00DC747C" w:rsidP="00DC747C">
      <w:pPr>
        <w:rPr>
          <w:rFonts w:eastAsia="Times New Roman" w:cstheme="minorHAnsi"/>
          <w:color w:val="auto"/>
        </w:rPr>
      </w:pPr>
      <w:r w:rsidRPr="00DC747C">
        <w:rPr>
          <w:rFonts w:eastAsia="Times New Roman" w:cstheme="minorHAnsi"/>
          <w:color w:val="auto"/>
        </w:rPr>
        <w:t>Accomplished Test Engineer with a results-oriented approach, strong analytical skills, and expertise in converting Product Requirement Documents into comprehensive test cases. Demonstrated success in testing websites, mobile applications, and cellular devices. Proficient in creating automation test cases using Selenium and Cypress to boost efficiency and optimize pre-production workflows. Adept at promoting cross-departmental collaboration, ensuring projects are delivered on time and within budget.</w:t>
      </w:r>
    </w:p>
    <w:p w14:paraId="7357CA66" w14:textId="77777777" w:rsidR="00AD13CB" w:rsidRPr="00450A04" w:rsidRDefault="00000000" w:rsidP="00E36D59">
      <w:pPr>
        <w:pStyle w:val="Heading1"/>
        <w:spacing w:before="360"/>
        <w:rPr>
          <w:rFonts w:asciiTheme="minorHAnsi" w:hAnsiTheme="minorHAnsi" w:cstheme="minorHAnsi"/>
        </w:rPr>
      </w:pPr>
      <w:sdt>
        <w:sdtPr>
          <w:rPr>
            <w:rFonts w:asciiTheme="minorHAnsi" w:hAnsiTheme="minorHAnsi" w:cstheme="minorHAnsi"/>
          </w:rPr>
          <w:alias w:val="Skills:"/>
          <w:tag w:val="Skills:"/>
          <w:id w:val="-891506033"/>
          <w:placeholder>
            <w:docPart w:val="BA1ECC9E0FA2421CA3644130313AB3F4"/>
          </w:placeholder>
          <w:temporary/>
          <w:showingPlcHdr/>
          <w15:appearance w15:val="hidden"/>
        </w:sdtPr>
        <w:sdtContent>
          <w:r w:rsidR="004937AE" w:rsidRPr="00E6120D">
            <w:rPr>
              <w:rFonts w:asciiTheme="minorHAnsi" w:hAnsiTheme="minorHAnsi" w:cstheme="minorHAnsi"/>
              <w:sz w:val="32"/>
              <w:szCs w:val="28"/>
            </w:rPr>
            <w:t>Skills</w:t>
          </w:r>
        </w:sdtContent>
      </w:sdt>
    </w:p>
    <w:tbl>
      <w:tblPr>
        <w:tblStyle w:val="TableGrid"/>
        <w:tblW w:w="5144" w:type="pct"/>
        <w:tblCellMar>
          <w:left w:w="0" w:type="dxa"/>
          <w:right w:w="0" w:type="dxa"/>
        </w:tblCellMar>
        <w:tblLook w:val="04A0" w:firstRow="1" w:lastRow="0" w:firstColumn="1" w:lastColumn="0" w:noHBand="0" w:noVBand="1"/>
        <w:tblDescription w:val="Skills layout table "/>
      </w:tblPr>
      <w:tblGrid>
        <w:gridCol w:w="3150"/>
        <w:gridCol w:w="6480"/>
      </w:tblGrid>
      <w:tr w:rsidR="005B1D68" w:rsidRPr="00450A04" w14:paraId="0426B115" w14:textId="77777777" w:rsidTr="00C80BEC">
        <w:trPr>
          <w:trHeight w:val="4448"/>
        </w:trPr>
        <w:tc>
          <w:tcPr>
            <w:tcW w:w="3150" w:type="dxa"/>
          </w:tcPr>
          <w:p w14:paraId="09FC9DD9" w14:textId="2F7012E0" w:rsidR="00E84F09" w:rsidRPr="00450A04" w:rsidRDefault="00A4718F" w:rsidP="003D1BCE">
            <w:pPr>
              <w:pStyle w:val="ListBullet"/>
              <w:numPr>
                <w:ilvl w:val="0"/>
                <w:numId w:val="0"/>
              </w:numPr>
              <w:ind w:left="360" w:hanging="360"/>
              <w:rPr>
                <w:rFonts w:cstheme="minorHAnsi"/>
                <w:b/>
                <w:color w:val="000000" w:themeColor="text1"/>
                <w:sz w:val="24"/>
                <w:szCs w:val="24"/>
              </w:rPr>
            </w:pPr>
            <w:r>
              <w:rPr>
                <w:rFonts w:cstheme="minorHAnsi"/>
                <w:b/>
                <w:color w:val="000000" w:themeColor="text1"/>
                <w:sz w:val="24"/>
                <w:szCs w:val="24"/>
              </w:rPr>
              <w:t>Personal</w:t>
            </w:r>
            <w:r w:rsidR="00E84F09" w:rsidRPr="00450A04">
              <w:rPr>
                <w:rFonts w:cstheme="minorHAnsi"/>
                <w:b/>
                <w:color w:val="000000" w:themeColor="text1"/>
                <w:sz w:val="24"/>
                <w:szCs w:val="24"/>
              </w:rPr>
              <w:t xml:space="preserve"> Skills</w:t>
            </w:r>
          </w:p>
          <w:p w14:paraId="3B404BCC" w14:textId="77777777" w:rsidR="005F2058" w:rsidRDefault="000A534C" w:rsidP="009659C8">
            <w:pPr>
              <w:pStyle w:val="ListParagraph"/>
              <w:numPr>
                <w:ilvl w:val="0"/>
                <w:numId w:val="19"/>
              </w:numPr>
              <w:tabs>
                <w:tab w:val="left" w:pos="3165"/>
              </w:tabs>
              <w:spacing w:after="240"/>
              <w:rPr>
                <w:rFonts w:cstheme="minorHAnsi"/>
                <w:color w:val="000000" w:themeColor="text1"/>
                <w:sz w:val="24"/>
                <w:szCs w:val="24"/>
              </w:rPr>
            </w:pPr>
            <w:r w:rsidRPr="005F2058">
              <w:rPr>
                <w:rFonts w:cstheme="minorHAnsi"/>
                <w:color w:val="000000" w:themeColor="text1"/>
                <w:sz w:val="24"/>
                <w:szCs w:val="24"/>
              </w:rPr>
              <w:t>Analytical</w:t>
            </w:r>
          </w:p>
          <w:p w14:paraId="2CA8B344" w14:textId="77777777" w:rsidR="00E84F09" w:rsidRPr="005F2058" w:rsidRDefault="00CB2E29" w:rsidP="005F2058">
            <w:pPr>
              <w:pStyle w:val="ListParagraph"/>
              <w:numPr>
                <w:ilvl w:val="0"/>
                <w:numId w:val="19"/>
              </w:numPr>
              <w:tabs>
                <w:tab w:val="left" w:pos="3165"/>
              </w:tabs>
              <w:rPr>
                <w:rFonts w:cstheme="minorHAnsi"/>
                <w:color w:val="000000" w:themeColor="text1"/>
                <w:sz w:val="24"/>
                <w:szCs w:val="24"/>
              </w:rPr>
            </w:pPr>
            <w:r w:rsidRPr="005F2058">
              <w:rPr>
                <w:rFonts w:cstheme="minorHAnsi"/>
                <w:color w:val="000000" w:themeColor="text1"/>
                <w:sz w:val="24"/>
                <w:szCs w:val="24"/>
              </w:rPr>
              <w:t>Strong Commun</w:t>
            </w:r>
            <w:r w:rsidR="000A534C" w:rsidRPr="005F2058">
              <w:rPr>
                <w:rFonts w:cstheme="minorHAnsi"/>
                <w:color w:val="000000" w:themeColor="text1"/>
                <w:sz w:val="24"/>
                <w:szCs w:val="24"/>
              </w:rPr>
              <w:t>i</w:t>
            </w:r>
            <w:r w:rsidRPr="005F2058">
              <w:rPr>
                <w:rFonts w:cstheme="minorHAnsi"/>
                <w:color w:val="000000" w:themeColor="text1"/>
                <w:sz w:val="24"/>
                <w:szCs w:val="24"/>
              </w:rPr>
              <w:t>cation</w:t>
            </w:r>
          </w:p>
          <w:p w14:paraId="5EF20F98" w14:textId="77777777" w:rsidR="00CB2E29" w:rsidRPr="00CB2E29" w:rsidRDefault="00CB2E29" w:rsidP="000A534C">
            <w:pPr>
              <w:pStyle w:val="ListBullet"/>
              <w:numPr>
                <w:ilvl w:val="0"/>
                <w:numId w:val="19"/>
              </w:numPr>
              <w:spacing w:after="240"/>
              <w:rPr>
                <w:rFonts w:cstheme="minorHAnsi"/>
                <w:color w:val="000000" w:themeColor="text1"/>
                <w:sz w:val="24"/>
                <w:szCs w:val="24"/>
              </w:rPr>
            </w:pPr>
            <w:r w:rsidRPr="00CB2E29">
              <w:rPr>
                <w:rFonts w:cstheme="minorHAnsi"/>
                <w:color w:val="000000" w:themeColor="text1"/>
                <w:sz w:val="24"/>
                <w:szCs w:val="24"/>
              </w:rPr>
              <w:t>Time Management</w:t>
            </w:r>
          </w:p>
          <w:p w14:paraId="074D1689" w14:textId="77777777" w:rsidR="00CB2E29" w:rsidRPr="00CB2E29" w:rsidRDefault="00CB2E29" w:rsidP="000A534C">
            <w:pPr>
              <w:pStyle w:val="ListBullet"/>
              <w:numPr>
                <w:ilvl w:val="0"/>
                <w:numId w:val="19"/>
              </w:numPr>
              <w:spacing w:after="240"/>
              <w:rPr>
                <w:rFonts w:cstheme="minorHAnsi"/>
                <w:color w:val="000000" w:themeColor="text1"/>
                <w:sz w:val="24"/>
                <w:szCs w:val="24"/>
              </w:rPr>
            </w:pPr>
            <w:r w:rsidRPr="00CB2E29">
              <w:rPr>
                <w:rFonts w:cstheme="minorHAnsi"/>
                <w:color w:val="000000" w:themeColor="text1"/>
                <w:sz w:val="24"/>
                <w:szCs w:val="24"/>
              </w:rPr>
              <w:t>Team Leadership</w:t>
            </w:r>
          </w:p>
          <w:p w14:paraId="336630DB" w14:textId="77777777" w:rsidR="00CB2E29" w:rsidRPr="00CB2E29" w:rsidRDefault="00CB2E29" w:rsidP="000A534C">
            <w:pPr>
              <w:pStyle w:val="ListBullet"/>
              <w:numPr>
                <w:ilvl w:val="0"/>
                <w:numId w:val="19"/>
              </w:numPr>
              <w:spacing w:after="240"/>
              <w:rPr>
                <w:rFonts w:cstheme="minorHAnsi"/>
                <w:color w:val="000000" w:themeColor="text1"/>
                <w:sz w:val="24"/>
                <w:szCs w:val="24"/>
              </w:rPr>
            </w:pPr>
            <w:r w:rsidRPr="00CB2E29">
              <w:rPr>
                <w:rFonts w:cstheme="minorHAnsi"/>
                <w:color w:val="000000" w:themeColor="text1"/>
                <w:sz w:val="24"/>
                <w:szCs w:val="24"/>
              </w:rPr>
              <w:t>Attention to Detail</w:t>
            </w:r>
          </w:p>
          <w:p w14:paraId="726D060A" w14:textId="6304FB57" w:rsidR="00CB2E29" w:rsidRDefault="00CB2E29" w:rsidP="000A534C">
            <w:pPr>
              <w:pStyle w:val="ListBullet"/>
              <w:numPr>
                <w:ilvl w:val="0"/>
                <w:numId w:val="19"/>
              </w:numPr>
              <w:spacing w:after="240"/>
              <w:rPr>
                <w:rFonts w:cstheme="minorHAnsi"/>
                <w:color w:val="000000" w:themeColor="text1"/>
                <w:sz w:val="24"/>
                <w:szCs w:val="24"/>
              </w:rPr>
            </w:pPr>
            <w:r>
              <w:rPr>
                <w:rFonts w:cstheme="minorHAnsi"/>
                <w:color w:val="000000" w:themeColor="text1"/>
                <w:sz w:val="24"/>
                <w:szCs w:val="24"/>
              </w:rPr>
              <w:t>Meets Critical Deadlines</w:t>
            </w:r>
          </w:p>
          <w:p w14:paraId="512B234D" w14:textId="4D3307E9" w:rsidR="0095679B" w:rsidRDefault="0095679B" w:rsidP="000A534C">
            <w:pPr>
              <w:pStyle w:val="ListBullet"/>
              <w:numPr>
                <w:ilvl w:val="0"/>
                <w:numId w:val="19"/>
              </w:numPr>
              <w:spacing w:after="240"/>
              <w:rPr>
                <w:rFonts w:cstheme="minorHAnsi"/>
                <w:color w:val="000000" w:themeColor="text1"/>
                <w:sz w:val="24"/>
                <w:szCs w:val="24"/>
              </w:rPr>
            </w:pPr>
            <w:r>
              <w:rPr>
                <w:rFonts w:cstheme="minorHAnsi"/>
                <w:color w:val="000000" w:themeColor="text1"/>
                <w:sz w:val="24"/>
                <w:szCs w:val="24"/>
              </w:rPr>
              <w:t>Interpersonal Skills</w:t>
            </w:r>
          </w:p>
          <w:p w14:paraId="39C3557B" w14:textId="512AB379" w:rsidR="0095679B" w:rsidRDefault="0095679B" w:rsidP="000A534C">
            <w:pPr>
              <w:pStyle w:val="ListBullet"/>
              <w:numPr>
                <w:ilvl w:val="0"/>
                <w:numId w:val="19"/>
              </w:numPr>
              <w:spacing w:after="240"/>
              <w:rPr>
                <w:rFonts w:cstheme="minorHAnsi"/>
                <w:color w:val="000000" w:themeColor="text1"/>
                <w:sz w:val="24"/>
                <w:szCs w:val="24"/>
              </w:rPr>
            </w:pPr>
            <w:r>
              <w:rPr>
                <w:rFonts w:cstheme="minorHAnsi"/>
                <w:color w:val="000000" w:themeColor="text1"/>
                <w:sz w:val="24"/>
                <w:szCs w:val="24"/>
              </w:rPr>
              <w:t>Critical Thinking</w:t>
            </w:r>
          </w:p>
          <w:p w14:paraId="6E3402A5" w14:textId="5AEC78F3" w:rsidR="0095679B" w:rsidRDefault="0095679B" w:rsidP="000A534C">
            <w:pPr>
              <w:pStyle w:val="ListBullet"/>
              <w:numPr>
                <w:ilvl w:val="0"/>
                <w:numId w:val="19"/>
              </w:numPr>
              <w:spacing w:after="240"/>
              <w:rPr>
                <w:rFonts w:cstheme="minorHAnsi"/>
                <w:color w:val="000000" w:themeColor="text1"/>
                <w:sz w:val="24"/>
                <w:szCs w:val="24"/>
              </w:rPr>
            </w:pPr>
            <w:r>
              <w:rPr>
                <w:rFonts w:cstheme="minorHAnsi"/>
                <w:color w:val="000000" w:themeColor="text1"/>
                <w:sz w:val="24"/>
                <w:szCs w:val="24"/>
              </w:rPr>
              <w:t>Organization</w:t>
            </w:r>
          </w:p>
          <w:p w14:paraId="164DB1FD" w14:textId="27D82D4F" w:rsidR="00CE38B4" w:rsidRPr="001521CA" w:rsidRDefault="00A4718F" w:rsidP="001521CA">
            <w:pPr>
              <w:pStyle w:val="ListBullet"/>
              <w:numPr>
                <w:ilvl w:val="0"/>
                <w:numId w:val="19"/>
              </w:numPr>
              <w:spacing w:after="240"/>
              <w:rPr>
                <w:rFonts w:cstheme="minorHAnsi"/>
                <w:color w:val="000000" w:themeColor="text1"/>
                <w:sz w:val="24"/>
                <w:szCs w:val="24"/>
              </w:rPr>
            </w:pPr>
            <w:r>
              <w:rPr>
                <w:rFonts w:cstheme="minorHAnsi"/>
                <w:color w:val="000000" w:themeColor="text1"/>
                <w:sz w:val="24"/>
                <w:szCs w:val="24"/>
              </w:rPr>
              <w:t>Integrity</w:t>
            </w:r>
            <w:r w:rsidR="009F5C41" w:rsidRPr="001521CA">
              <w:rPr>
                <w:rFonts w:cstheme="minorHAnsi"/>
              </w:rPr>
              <w:tab/>
            </w:r>
          </w:p>
        </w:tc>
        <w:tc>
          <w:tcPr>
            <w:tcW w:w="6480" w:type="dxa"/>
            <w:tcMar>
              <w:left w:w="360" w:type="dxa"/>
              <w:right w:w="0" w:type="dxa"/>
            </w:tcMar>
          </w:tcPr>
          <w:p w14:paraId="6DC18667" w14:textId="0A27CE63" w:rsidR="005F2058" w:rsidRDefault="00CB2E29" w:rsidP="00C04AB7">
            <w:pPr>
              <w:pStyle w:val="ListBullet"/>
              <w:numPr>
                <w:ilvl w:val="0"/>
                <w:numId w:val="0"/>
              </w:numPr>
              <w:spacing w:line="276" w:lineRule="auto"/>
              <w:rPr>
                <w:rFonts w:cstheme="minorHAnsi"/>
                <w:color w:val="000000" w:themeColor="text1"/>
                <w:sz w:val="24"/>
                <w:szCs w:val="24"/>
              </w:rPr>
            </w:pPr>
            <w:r w:rsidRPr="00450A04">
              <w:rPr>
                <w:rFonts w:cstheme="minorHAnsi"/>
                <w:b/>
                <w:color w:val="000000" w:themeColor="text1"/>
                <w:sz w:val="24"/>
                <w:szCs w:val="24"/>
              </w:rPr>
              <w:t>Technical Skills</w:t>
            </w:r>
            <w:r w:rsidRPr="00450A04">
              <w:rPr>
                <w:rFonts w:cstheme="minorHAnsi"/>
                <w:noProof/>
              </w:rPr>
              <w:t xml:space="preserve"> </w:t>
            </w:r>
          </w:p>
          <w:p w14:paraId="02BF5A5D" w14:textId="2396AEBE" w:rsidR="00C04AB7" w:rsidRPr="00C04AB7" w:rsidRDefault="00C04AB7" w:rsidP="00C04AB7">
            <w:pPr>
              <w:pStyle w:val="ListParagraph"/>
              <w:numPr>
                <w:ilvl w:val="0"/>
                <w:numId w:val="18"/>
              </w:numPr>
              <w:tabs>
                <w:tab w:val="left" w:pos="3165"/>
              </w:tabs>
              <w:rPr>
                <w:rFonts w:cstheme="minorHAnsi"/>
                <w:color w:val="000000" w:themeColor="text1"/>
                <w:sz w:val="24"/>
                <w:szCs w:val="24"/>
              </w:rPr>
            </w:pPr>
            <w:r w:rsidRPr="00C04AB7">
              <w:rPr>
                <w:rFonts w:cstheme="minorHAnsi"/>
                <w:b/>
                <w:bCs/>
                <w:color w:val="000000" w:themeColor="text1"/>
                <w:sz w:val="24"/>
                <w:szCs w:val="24"/>
              </w:rPr>
              <w:t>Programming Languages:</w:t>
            </w:r>
            <w:r w:rsidRPr="00C04AB7">
              <w:rPr>
                <w:rFonts w:cstheme="minorHAnsi"/>
                <w:color w:val="000000" w:themeColor="text1"/>
                <w:sz w:val="24"/>
                <w:szCs w:val="24"/>
              </w:rPr>
              <w:t xml:space="preserve"> C#, JavaScript</w:t>
            </w:r>
          </w:p>
          <w:p w14:paraId="01FA4AB3" w14:textId="5A315974" w:rsidR="00C04AB7" w:rsidRPr="00C04AB7" w:rsidRDefault="00C04AB7" w:rsidP="00C04AB7">
            <w:pPr>
              <w:pStyle w:val="ListParagraph"/>
              <w:numPr>
                <w:ilvl w:val="0"/>
                <w:numId w:val="18"/>
              </w:numPr>
              <w:tabs>
                <w:tab w:val="left" w:pos="3165"/>
              </w:tabs>
              <w:rPr>
                <w:rFonts w:cstheme="minorHAnsi"/>
                <w:color w:val="000000" w:themeColor="text1"/>
                <w:sz w:val="24"/>
                <w:szCs w:val="24"/>
              </w:rPr>
            </w:pPr>
            <w:r w:rsidRPr="00C04AB7">
              <w:rPr>
                <w:rFonts w:cstheme="minorHAnsi"/>
                <w:b/>
                <w:bCs/>
                <w:color w:val="000000" w:themeColor="text1"/>
                <w:sz w:val="24"/>
                <w:szCs w:val="24"/>
              </w:rPr>
              <w:t>Testing Expertise:</w:t>
            </w:r>
            <w:r w:rsidRPr="00C04AB7">
              <w:rPr>
                <w:rFonts w:cstheme="minorHAnsi"/>
                <w:color w:val="000000" w:themeColor="text1"/>
                <w:sz w:val="24"/>
                <w:szCs w:val="24"/>
              </w:rPr>
              <w:t xml:space="preserve"> Software, Firmware, </w:t>
            </w:r>
            <w:r>
              <w:rPr>
                <w:rFonts w:cstheme="minorHAnsi"/>
                <w:color w:val="000000" w:themeColor="text1"/>
                <w:sz w:val="24"/>
                <w:szCs w:val="24"/>
              </w:rPr>
              <w:t>&amp;</w:t>
            </w:r>
            <w:r w:rsidRPr="00C04AB7">
              <w:rPr>
                <w:rFonts w:cstheme="minorHAnsi"/>
                <w:color w:val="000000" w:themeColor="text1"/>
                <w:sz w:val="24"/>
                <w:szCs w:val="24"/>
              </w:rPr>
              <w:t xml:space="preserve"> Hardware </w:t>
            </w:r>
          </w:p>
          <w:p w14:paraId="7A106F3F" w14:textId="573C756F" w:rsidR="00C04AB7" w:rsidRPr="00C04AB7" w:rsidRDefault="00C04AB7" w:rsidP="00C04AB7">
            <w:pPr>
              <w:pStyle w:val="ListParagraph"/>
              <w:numPr>
                <w:ilvl w:val="0"/>
                <w:numId w:val="18"/>
              </w:numPr>
              <w:tabs>
                <w:tab w:val="left" w:pos="3165"/>
              </w:tabs>
              <w:rPr>
                <w:rFonts w:cstheme="minorHAnsi"/>
                <w:color w:val="000000" w:themeColor="text1"/>
                <w:sz w:val="24"/>
                <w:szCs w:val="24"/>
              </w:rPr>
            </w:pPr>
            <w:r w:rsidRPr="00C04AB7">
              <w:rPr>
                <w:rFonts w:cstheme="minorHAnsi"/>
                <w:b/>
                <w:bCs/>
                <w:color w:val="000000" w:themeColor="text1"/>
                <w:sz w:val="24"/>
                <w:szCs w:val="24"/>
              </w:rPr>
              <w:t>Test Management Tools:</w:t>
            </w:r>
            <w:r w:rsidRPr="00C04AB7">
              <w:rPr>
                <w:rFonts w:cstheme="minorHAnsi"/>
                <w:color w:val="000000" w:themeColor="text1"/>
                <w:sz w:val="24"/>
                <w:szCs w:val="24"/>
              </w:rPr>
              <w:t xml:space="preserve"> TestRail, Azure DevOp</w:t>
            </w:r>
            <w:r w:rsidR="00C80BEC">
              <w:rPr>
                <w:rFonts w:cstheme="minorHAnsi"/>
                <w:color w:val="000000" w:themeColor="text1"/>
                <w:sz w:val="24"/>
                <w:szCs w:val="24"/>
              </w:rPr>
              <w:t>s</w:t>
            </w:r>
            <w:r w:rsidRPr="00C04AB7">
              <w:rPr>
                <w:rFonts w:cstheme="minorHAnsi"/>
                <w:color w:val="000000" w:themeColor="text1"/>
                <w:sz w:val="24"/>
                <w:szCs w:val="24"/>
              </w:rPr>
              <w:t>,</w:t>
            </w:r>
            <w:r w:rsidR="00C80BEC">
              <w:rPr>
                <w:rFonts w:cstheme="minorHAnsi"/>
                <w:color w:val="000000" w:themeColor="text1"/>
                <w:sz w:val="24"/>
                <w:szCs w:val="24"/>
              </w:rPr>
              <w:t xml:space="preserve"> </w:t>
            </w:r>
            <w:proofErr w:type="spellStart"/>
            <w:r w:rsidRPr="00C04AB7">
              <w:rPr>
                <w:rFonts w:cstheme="minorHAnsi"/>
                <w:color w:val="000000" w:themeColor="text1"/>
                <w:sz w:val="24"/>
                <w:szCs w:val="24"/>
              </w:rPr>
              <w:t>Qase</w:t>
            </w:r>
            <w:proofErr w:type="spellEnd"/>
          </w:p>
          <w:p w14:paraId="6388B9E4" w14:textId="6488F4BE" w:rsidR="00C04AB7" w:rsidRPr="00C04AB7" w:rsidRDefault="00C04AB7" w:rsidP="00C04AB7">
            <w:pPr>
              <w:pStyle w:val="ListParagraph"/>
              <w:numPr>
                <w:ilvl w:val="0"/>
                <w:numId w:val="18"/>
              </w:numPr>
              <w:tabs>
                <w:tab w:val="left" w:pos="3165"/>
              </w:tabs>
              <w:rPr>
                <w:rFonts w:cstheme="minorHAnsi"/>
                <w:color w:val="000000" w:themeColor="text1"/>
                <w:sz w:val="24"/>
                <w:szCs w:val="24"/>
              </w:rPr>
            </w:pPr>
            <w:r w:rsidRPr="00C04AB7">
              <w:rPr>
                <w:rFonts w:cstheme="minorHAnsi"/>
                <w:b/>
                <w:bCs/>
                <w:color w:val="000000" w:themeColor="text1"/>
                <w:sz w:val="24"/>
                <w:szCs w:val="24"/>
              </w:rPr>
              <w:t>API Testing:</w:t>
            </w:r>
            <w:r w:rsidRPr="00C04AB7">
              <w:rPr>
                <w:rFonts w:cstheme="minorHAnsi"/>
                <w:color w:val="000000" w:themeColor="text1"/>
                <w:sz w:val="24"/>
                <w:szCs w:val="24"/>
              </w:rPr>
              <w:t xml:space="preserve"> Postman, Transmit</w:t>
            </w:r>
          </w:p>
          <w:p w14:paraId="0F505BB0" w14:textId="75221C06" w:rsidR="00C04AB7" w:rsidRPr="00C04AB7" w:rsidRDefault="00C04AB7" w:rsidP="00C04AB7">
            <w:pPr>
              <w:pStyle w:val="ListParagraph"/>
              <w:numPr>
                <w:ilvl w:val="0"/>
                <w:numId w:val="18"/>
              </w:numPr>
              <w:tabs>
                <w:tab w:val="left" w:pos="3165"/>
              </w:tabs>
              <w:rPr>
                <w:rFonts w:cstheme="minorHAnsi"/>
                <w:color w:val="000000" w:themeColor="text1"/>
                <w:sz w:val="24"/>
                <w:szCs w:val="24"/>
              </w:rPr>
            </w:pPr>
            <w:r w:rsidRPr="00C04AB7">
              <w:rPr>
                <w:rFonts w:cstheme="minorHAnsi"/>
                <w:b/>
                <w:bCs/>
                <w:color w:val="000000" w:themeColor="text1"/>
                <w:sz w:val="24"/>
                <w:szCs w:val="24"/>
              </w:rPr>
              <w:t>Content Management:</w:t>
            </w:r>
            <w:r w:rsidRPr="00C04AB7">
              <w:rPr>
                <w:rFonts w:cstheme="minorHAnsi"/>
                <w:color w:val="000000" w:themeColor="text1"/>
                <w:sz w:val="24"/>
                <w:szCs w:val="24"/>
              </w:rPr>
              <w:t xml:space="preserve"> WordPress</w:t>
            </w:r>
          </w:p>
          <w:p w14:paraId="18DA2C15" w14:textId="389A0DD0" w:rsidR="00C04AB7" w:rsidRPr="00C04AB7" w:rsidRDefault="00C04AB7" w:rsidP="00C04AB7">
            <w:pPr>
              <w:pStyle w:val="ListParagraph"/>
              <w:numPr>
                <w:ilvl w:val="0"/>
                <w:numId w:val="18"/>
              </w:numPr>
              <w:tabs>
                <w:tab w:val="left" w:pos="3165"/>
              </w:tabs>
              <w:rPr>
                <w:rFonts w:cstheme="minorHAnsi"/>
                <w:color w:val="000000" w:themeColor="text1"/>
                <w:sz w:val="24"/>
                <w:szCs w:val="24"/>
              </w:rPr>
            </w:pPr>
            <w:r w:rsidRPr="00C04AB7">
              <w:rPr>
                <w:rFonts w:cstheme="minorHAnsi"/>
                <w:b/>
                <w:bCs/>
                <w:color w:val="000000" w:themeColor="text1"/>
                <w:sz w:val="24"/>
                <w:szCs w:val="24"/>
              </w:rPr>
              <w:t>Project Management Tools:</w:t>
            </w:r>
            <w:r w:rsidRPr="00C04AB7">
              <w:rPr>
                <w:rFonts w:cstheme="minorHAnsi"/>
                <w:color w:val="000000" w:themeColor="text1"/>
                <w:sz w:val="24"/>
                <w:szCs w:val="24"/>
              </w:rPr>
              <w:t xml:space="preserve"> JIRA, TFS</w:t>
            </w:r>
          </w:p>
          <w:p w14:paraId="04D9DD80" w14:textId="0910B351" w:rsidR="00C04AB7" w:rsidRPr="00C04AB7" w:rsidRDefault="00C04AB7" w:rsidP="00C04AB7">
            <w:pPr>
              <w:pStyle w:val="ListParagraph"/>
              <w:numPr>
                <w:ilvl w:val="0"/>
                <w:numId w:val="18"/>
              </w:numPr>
              <w:tabs>
                <w:tab w:val="left" w:pos="3165"/>
              </w:tabs>
              <w:rPr>
                <w:rFonts w:cstheme="minorHAnsi"/>
                <w:color w:val="000000" w:themeColor="text1"/>
                <w:sz w:val="24"/>
                <w:szCs w:val="24"/>
              </w:rPr>
            </w:pPr>
            <w:r w:rsidRPr="00C04AB7">
              <w:rPr>
                <w:rFonts w:cstheme="minorHAnsi"/>
                <w:b/>
                <w:bCs/>
                <w:color w:val="000000" w:themeColor="text1"/>
                <w:sz w:val="24"/>
                <w:szCs w:val="24"/>
              </w:rPr>
              <w:t>Database Management:</w:t>
            </w:r>
            <w:r w:rsidRPr="00C04AB7">
              <w:rPr>
                <w:rFonts w:cstheme="minorHAnsi"/>
                <w:color w:val="000000" w:themeColor="text1"/>
                <w:sz w:val="24"/>
                <w:szCs w:val="24"/>
              </w:rPr>
              <w:t xml:space="preserve"> SQL</w:t>
            </w:r>
          </w:p>
          <w:p w14:paraId="35132FFF" w14:textId="46B8CC60" w:rsidR="00C04AB7" w:rsidRPr="00C04AB7" w:rsidRDefault="00C04AB7" w:rsidP="00C04AB7">
            <w:pPr>
              <w:pStyle w:val="ListParagraph"/>
              <w:numPr>
                <w:ilvl w:val="0"/>
                <w:numId w:val="18"/>
              </w:numPr>
              <w:tabs>
                <w:tab w:val="left" w:pos="3165"/>
              </w:tabs>
              <w:rPr>
                <w:rFonts w:cstheme="minorHAnsi"/>
                <w:color w:val="000000" w:themeColor="text1"/>
                <w:sz w:val="24"/>
                <w:szCs w:val="24"/>
              </w:rPr>
            </w:pPr>
            <w:r w:rsidRPr="00C04AB7">
              <w:rPr>
                <w:rFonts w:cstheme="minorHAnsi"/>
                <w:b/>
                <w:bCs/>
                <w:color w:val="000000" w:themeColor="text1"/>
                <w:sz w:val="24"/>
                <w:szCs w:val="24"/>
              </w:rPr>
              <w:t>Mobile Application Testing</w:t>
            </w:r>
            <w:r w:rsidR="00656742">
              <w:rPr>
                <w:rFonts w:cstheme="minorHAnsi"/>
                <w:b/>
                <w:bCs/>
                <w:color w:val="000000" w:themeColor="text1"/>
                <w:sz w:val="24"/>
                <w:szCs w:val="24"/>
              </w:rPr>
              <w:t xml:space="preserve">: </w:t>
            </w:r>
            <w:r w:rsidR="00656742" w:rsidRPr="00656742">
              <w:rPr>
                <w:rFonts w:cstheme="minorHAnsi"/>
                <w:color w:val="000000" w:themeColor="text1"/>
                <w:sz w:val="24"/>
                <w:szCs w:val="24"/>
              </w:rPr>
              <w:t>Android, iOS</w:t>
            </w:r>
          </w:p>
          <w:p w14:paraId="3C2521D4" w14:textId="7B7B487D" w:rsidR="00C04AB7" w:rsidRPr="00C04AB7" w:rsidRDefault="00C04AB7" w:rsidP="00C04AB7">
            <w:pPr>
              <w:pStyle w:val="ListParagraph"/>
              <w:numPr>
                <w:ilvl w:val="0"/>
                <w:numId w:val="18"/>
              </w:numPr>
              <w:tabs>
                <w:tab w:val="left" w:pos="3165"/>
              </w:tabs>
              <w:rPr>
                <w:rFonts w:cstheme="minorHAnsi"/>
                <w:color w:val="000000" w:themeColor="text1"/>
                <w:sz w:val="24"/>
                <w:szCs w:val="24"/>
              </w:rPr>
            </w:pPr>
            <w:r w:rsidRPr="00C04AB7">
              <w:rPr>
                <w:rFonts w:cstheme="minorHAnsi"/>
                <w:b/>
                <w:bCs/>
                <w:color w:val="000000" w:themeColor="text1"/>
                <w:sz w:val="24"/>
                <w:szCs w:val="24"/>
              </w:rPr>
              <w:t>Automation Frameworks:</w:t>
            </w:r>
            <w:r w:rsidRPr="00C04AB7">
              <w:rPr>
                <w:rFonts w:cstheme="minorHAnsi"/>
                <w:color w:val="000000" w:themeColor="text1"/>
                <w:sz w:val="24"/>
                <w:szCs w:val="24"/>
              </w:rPr>
              <w:t xml:space="preserve"> Selenium, Cypress</w:t>
            </w:r>
          </w:p>
          <w:p w14:paraId="778F93D6" w14:textId="5827DB2A" w:rsidR="00C04AB7" w:rsidRPr="00C04AB7" w:rsidRDefault="00C04AB7" w:rsidP="00C04AB7">
            <w:pPr>
              <w:pStyle w:val="ListParagraph"/>
              <w:numPr>
                <w:ilvl w:val="0"/>
                <w:numId w:val="18"/>
              </w:numPr>
              <w:tabs>
                <w:tab w:val="left" w:pos="3165"/>
              </w:tabs>
              <w:rPr>
                <w:rFonts w:cstheme="minorHAnsi"/>
                <w:color w:val="000000" w:themeColor="text1"/>
                <w:sz w:val="24"/>
                <w:szCs w:val="24"/>
              </w:rPr>
            </w:pPr>
            <w:r w:rsidRPr="00C04AB7">
              <w:rPr>
                <w:rFonts w:cstheme="minorHAnsi"/>
                <w:b/>
                <w:bCs/>
                <w:color w:val="000000" w:themeColor="text1"/>
                <w:sz w:val="24"/>
                <w:szCs w:val="24"/>
              </w:rPr>
              <w:t>Version Control:</w:t>
            </w:r>
            <w:r w:rsidRPr="00C04AB7">
              <w:rPr>
                <w:rFonts w:cstheme="minorHAnsi"/>
                <w:color w:val="000000" w:themeColor="text1"/>
                <w:sz w:val="24"/>
                <w:szCs w:val="24"/>
              </w:rPr>
              <w:t xml:space="preserve"> GitHub</w:t>
            </w:r>
            <w:r>
              <w:rPr>
                <w:rFonts w:cstheme="minorHAnsi"/>
                <w:color w:val="000000" w:themeColor="text1"/>
                <w:sz w:val="24"/>
                <w:szCs w:val="24"/>
              </w:rPr>
              <w:t>, Visual Studio</w:t>
            </w:r>
          </w:p>
          <w:p w14:paraId="5A276011" w14:textId="16FEAF2E" w:rsidR="00C04AB7" w:rsidRPr="00C04AB7" w:rsidRDefault="00C04AB7" w:rsidP="00C04AB7">
            <w:pPr>
              <w:pStyle w:val="ListParagraph"/>
              <w:numPr>
                <w:ilvl w:val="0"/>
                <w:numId w:val="18"/>
              </w:numPr>
              <w:tabs>
                <w:tab w:val="left" w:pos="3165"/>
              </w:tabs>
              <w:rPr>
                <w:rFonts w:cstheme="minorHAnsi"/>
                <w:color w:val="000000" w:themeColor="text1"/>
                <w:sz w:val="24"/>
                <w:szCs w:val="24"/>
              </w:rPr>
            </w:pPr>
            <w:r w:rsidRPr="00C04AB7">
              <w:rPr>
                <w:rFonts w:cstheme="minorHAnsi"/>
                <w:b/>
                <w:bCs/>
                <w:color w:val="000000" w:themeColor="text1"/>
                <w:sz w:val="24"/>
                <w:szCs w:val="24"/>
              </w:rPr>
              <w:t>API Testing Tools:</w:t>
            </w:r>
            <w:r w:rsidRPr="00C04AB7">
              <w:rPr>
                <w:rFonts w:cstheme="minorHAnsi"/>
                <w:color w:val="000000" w:themeColor="text1"/>
                <w:sz w:val="24"/>
                <w:szCs w:val="24"/>
              </w:rPr>
              <w:t xml:space="preserve"> Postman, Paw</w:t>
            </w:r>
          </w:p>
          <w:p w14:paraId="4E6497F7" w14:textId="43933048" w:rsidR="0095679B" w:rsidRPr="001024F1" w:rsidRDefault="00C04AB7" w:rsidP="00D550FA">
            <w:pPr>
              <w:pStyle w:val="ListParagraph"/>
              <w:numPr>
                <w:ilvl w:val="0"/>
                <w:numId w:val="18"/>
              </w:numPr>
              <w:tabs>
                <w:tab w:val="left" w:pos="3165"/>
              </w:tabs>
              <w:rPr>
                <w:rFonts w:cstheme="minorHAnsi"/>
                <w:color w:val="000000" w:themeColor="text1"/>
                <w:sz w:val="24"/>
                <w:szCs w:val="24"/>
              </w:rPr>
            </w:pPr>
            <w:r w:rsidRPr="00C04AB7">
              <w:rPr>
                <w:rFonts w:cstheme="minorHAnsi"/>
                <w:b/>
                <w:bCs/>
                <w:color w:val="000000" w:themeColor="text1"/>
                <w:sz w:val="24"/>
                <w:szCs w:val="24"/>
              </w:rPr>
              <w:t>Methodologies:</w:t>
            </w:r>
            <w:r w:rsidRPr="00C04AB7">
              <w:rPr>
                <w:rFonts w:cstheme="minorHAnsi"/>
                <w:color w:val="000000" w:themeColor="text1"/>
                <w:sz w:val="24"/>
                <w:szCs w:val="24"/>
              </w:rPr>
              <w:t xml:space="preserve"> Agile (Scrum) and Waterfall</w:t>
            </w:r>
          </w:p>
        </w:tc>
      </w:tr>
    </w:tbl>
    <w:p w14:paraId="59B0BFAC" w14:textId="67DAB297" w:rsidR="003D7AED" w:rsidRPr="00E6120D" w:rsidRDefault="00000000" w:rsidP="00420138">
      <w:pPr>
        <w:pStyle w:val="Heading1"/>
        <w:spacing w:before="0"/>
        <w:rPr>
          <w:rFonts w:asciiTheme="minorHAnsi" w:hAnsiTheme="minorHAnsi" w:cstheme="minorHAnsi"/>
          <w:sz w:val="32"/>
          <w:szCs w:val="28"/>
        </w:rPr>
      </w:pPr>
      <w:sdt>
        <w:sdtPr>
          <w:rPr>
            <w:rFonts w:asciiTheme="minorHAnsi" w:hAnsiTheme="minorHAnsi" w:cstheme="minorHAnsi"/>
            <w:sz w:val="32"/>
            <w:szCs w:val="28"/>
          </w:rPr>
          <w:alias w:val="Experience:"/>
          <w:tag w:val="Experience:"/>
          <w:id w:val="-898354009"/>
          <w:placeholder>
            <w:docPart w:val="117C116563B345318C561989EA16B0C2"/>
          </w:placeholder>
          <w:temporary/>
          <w:showingPlcHdr/>
          <w15:appearance w15:val="hidden"/>
        </w:sdtPr>
        <w:sdtContent>
          <w:r w:rsidR="004937AE" w:rsidRPr="00E6120D">
            <w:rPr>
              <w:rFonts w:asciiTheme="minorHAnsi" w:hAnsiTheme="minorHAnsi" w:cstheme="minorHAnsi"/>
              <w:sz w:val="32"/>
              <w:szCs w:val="28"/>
            </w:rPr>
            <w:t>Experience</w:t>
          </w:r>
        </w:sdtContent>
      </w:sdt>
    </w:p>
    <w:p w14:paraId="09ECC987" w14:textId="3ED1D435" w:rsidR="00450E97" w:rsidRPr="00450A04" w:rsidRDefault="003D7AED" w:rsidP="00450E97">
      <w:pPr>
        <w:pStyle w:val="Heading3"/>
        <w:rPr>
          <w:rFonts w:cstheme="minorHAnsi"/>
        </w:rPr>
      </w:pPr>
      <w:r>
        <w:rPr>
          <w:rFonts w:cstheme="minorHAnsi"/>
        </w:rPr>
        <w:t>December 2022</w:t>
      </w:r>
      <w:r w:rsidR="00A22D93">
        <w:rPr>
          <w:rFonts w:cstheme="minorHAnsi"/>
        </w:rPr>
        <w:t xml:space="preserve"> - Present</w:t>
      </w:r>
    </w:p>
    <w:p w14:paraId="5BFBFFF5" w14:textId="262FB2E3" w:rsidR="00450E97" w:rsidRPr="00450A04" w:rsidRDefault="00450E97" w:rsidP="00450E97">
      <w:pPr>
        <w:pStyle w:val="Heading2"/>
        <w:rPr>
          <w:rFonts w:asciiTheme="minorHAnsi" w:hAnsiTheme="minorHAnsi" w:cstheme="minorHAnsi"/>
        </w:rPr>
      </w:pPr>
      <w:r>
        <w:rPr>
          <w:rFonts w:asciiTheme="minorHAnsi" w:hAnsiTheme="minorHAnsi" w:cstheme="minorHAnsi"/>
        </w:rPr>
        <w:t>Principal QA Engineer</w:t>
      </w:r>
      <w:r w:rsidRPr="00450A04">
        <w:rPr>
          <w:rFonts w:asciiTheme="minorHAnsi" w:hAnsiTheme="minorHAnsi" w:cstheme="minorHAnsi"/>
        </w:rPr>
        <w:t xml:space="preserve">/ </w:t>
      </w:r>
      <w:r>
        <w:rPr>
          <w:rStyle w:val="Emphasis"/>
          <w:rFonts w:asciiTheme="minorHAnsi" w:hAnsiTheme="minorHAnsi" w:cstheme="minorHAnsi"/>
        </w:rPr>
        <w:t xml:space="preserve">Telular Corp., Division of </w:t>
      </w:r>
      <w:proofErr w:type="spellStart"/>
      <w:r>
        <w:rPr>
          <w:rStyle w:val="Emphasis"/>
          <w:rFonts w:asciiTheme="minorHAnsi" w:hAnsiTheme="minorHAnsi" w:cstheme="minorHAnsi"/>
        </w:rPr>
        <w:t>Ametek</w:t>
      </w:r>
      <w:proofErr w:type="spellEnd"/>
    </w:p>
    <w:p w14:paraId="6D973185" w14:textId="0A3D01CE" w:rsidR="00450E97" w:rsidRDefault="003D7AED" w:rsidP="005A0133">
      <w:pPr>
        <w:pStyle w:val="Heading2"/>
        <w:keepNext w:val="0"/>
        <w:keepLines w:val="0"/>
        <w:numPr>
          <w:ilvl w:val="0"/>
          <w:numId w:val="24"/>
        </w:numPr>
        <w:spacing w:before="80" w:after="0"/>
        <w:contextualSpacing w:val="0"/>
        <w:rPr>
          <w:rFonts w:asciiTheme="minorHAnsi" w:eastAsiaTheme="minorHAnsi" w:hAnsiTheme="minorHAnsi" w:cstheme="minorHAnsi"/>
          <w:b w:val="0"/>
          <w:color w:val="595959" w:themeColor="text1" w:themeTint="A6"/>
          <w:sz w:val="22"/>
          <w:szCs w:val="22"/>
        </w:rPr>
      </w:pPr>
      <w:r>
        <w:rPr>
          <w:rFonts w:asciiTheme="minorHAnsi" w:eastAsiaTheme="minorHAnsi" w:hAnsiTheme="minorHAnsi" w:cstheme="minorHAnsi"/>
          <w:b w:val="0"/>
          <w:color w:val="595959" w:themeColor="text1" w:themeTint="A6"/>
          <w:sz w:val="22"/>
          <w:szCs w:val="22"/>
        </w:rPr>
        <w:t xml:space="preserve">Implemented </w:t>
      </w:r>
      <w:r w:rsidR="0020298B">
        <w:rPr>
          <w:rFonts w:asciiTheme="minorHAnsi" w:eastAsiaTheme="minorHAnsi" w:hAnsiTheme="minorHAnsi" w:cstheme="minorHAnsi"/>
          <w:b w:val="0"/>
          <w:color w:val="595959" w:themeColor="text1" w:themeTint="A6"/>
          <w:sz w:val="22"/>
          <w:szCs w:val="22"/>
        </w:rPr>
        <w:t xml:space="preserve">new </w:t>
      </w:r>
      <w:r>
        <w:rPr>
          <w:rFonts w:asciiTheme="minorHAnsi" w:eastAsiaTheme="minorHAnsi" w:hAnsiTheme="minorHAnsi" w:cstheme="minorHAnsi"/>
          <w:b w:val="0"/>
          <w:color w:val="595959" w:themeColor="text1" w:themeTint="A6"/>
          <w:sz w:val="22"/>
          <w:szCs w:val="22"/>
        </w:rPr>
        <w:t xml:space="preserve">QA testing </w:t>
      </w:r>
      <w:r w:rsidR="007A4242">
        <w:rPr>
          <w:rFonts w:asciiTheme="minorHAnsi" w:eastAsiaTheme="minorHAnsi" w:hAnsiTheme="minorHAnsi" w:cstheme="minorHAnsi"/>
          <w:b w:val="0"/>
          <w:color w:val="595959" w:themeColor="text1" w:themeTint="A6"/>
          <w:sz w:val="22"/>
          <w:szCs w:val="22"/>
        </w:rPr>
        <w:t>practices.</w:t>
      </w:r>
    </w:p>
    <w:p w14:paraId="00A06634" w14:textId="673CCE54" w:rsidR="0020298B" w:rsidRPr="00780847" w:rsidRDefault="0020298B" w:rsidP="005A0133">
      <w:pPr>
        <w:pStyle w:val="Heading2"/>
        <w:keepNext w:val="0"/>
        <w:keepLines w:val="0"/>
        <w:numPr>
          <w:ilvl w:val="0"/>
          <w:numId w:val="24"/>
        </w:numPr>
        <w:spacing w:before="80" w:after="0"/>
        <w:contextualSpacing w:val="0"/>
        <w:rPr>
          <w:rFonts w:asciiTheme="minorHAnsi" w:eastAsiaTheme="minorHAnsi" w:hAnsiTheme="minorHAnsi" w:cstheme="minorHAnsi"/>
          <w:b w:val="0"/>
          <w:color w:val="595959" w:themeColor="text1" w:themeTint="A6"/>
          <w:sz w:val="22"/>
          <w:szCs w:val="22"/>
        </w:rPr>
      </w:pPr>
      <w:r w:rsidRPr="0020298B">
        <w:rPr>
          <w:rFonts w:asciiTheme="minorHAnsi" w:eastAsiaTheme="minorHAnsi" w:hAnsiTheme="minorHAnsi" w:cstheme="minorHAnsi"/>
          <w:b w:val="0"/>
          <w:color w:val="595959" w:themeColor="text1" w:themeTint="A6"/>
          <w:sz w:val="22"/>
          <w:szCs w:val="22"/>
        </w:rPr>
        <w:t xml:space="preserve">Evaluate system performance and suggest </w:t>
      </w:r>
      <w:r w:rsidR="007A4242" w:rsidRPr="0020298B">
        <w:rPr>
          <w:rFonts w:asciiTheme="minorHAnsi" w:eastAsiaTheme="minorHAnsi" w:hAnsiTheme="minorHAnsi" w:cstheme="minorHAnsi"/>
          <w:b w:val="0"/>
          <w:color w:val="595959" w:themeColor="text1" w:themeTint="A6"/>
          <w:sz w:val="22"/>
          <w:szCs w:val="22"/>
        </w:rPr>
        <w:t>improvements.</w:t>
      </w:r>
    </w:p>
    <w:p w14:paraId="5C539B26" w14:textId="79967B95" w:rsidR="00450E97" w:rsidRDefault="00450E97" w:rsidP="005A0133">
      <w:pPr>
        <w:pStyle w:val="Heading2"/>
        <w:keepNext w:val="0"/>
        <w:keepLines w:val="0"/>
        <w:numPr>
          <w:ilvl w:val="0"/>
          <w:numId w:val="24"/>
        </w:numPr>
        <w:spacing w:before="80" w:after="0"/>
        <w:contextualSpacing w:val="0"/>
        <w:rPr>
          <w:rFonts w:asciiTheme="minorHAnsi" w:eastAsiaTheme="minorHAnsi" w:hAnsiTheme="minorHAnsi" w:cstheme="minorHAnsi"/>
          <w:b w:val="0"/>
          <w:color w:val="595959" w:themeColor="text1" w:themeTint="A6"/>
          <w:sz w:val="22"/>
          <w:szCs w:val="22"/>
        </w:rPr>
      </w:pPr>
      <w:r w:rsidRPr="00780847">
        <w:rPr>
          <w:rFonts w:asciiTheme="minorHAnsi" w:eastAsiaTheme="minorHAnsi" w:hAnsiTheme="minorHAnsi" w:cstheme="minorHAnsi"/>
          <w:b w:val="0"/>
          <w:color w:val="595959" w:themeColor="text1" w:themeTint="A6"/>
          <w:sz w:val="22"/>
          <w:szCs w:val="22"/>
        </w:rPr>
        <w:t xml:space="preserve">Lead daily scrum </w:t>
      </w:r>
      <w:r w:rsidR="007A4242" w:rsidRPr="00780847">
        <w:rPr>
          <w:rFonts w:asciiTheme="minorHAnsi" w:eastAsiaTheme="minorHAnsi" w:hAnsiTheme="minorHAnsi" w:cstheme="minorHAnsi"/>
          <w:b w:val="0"/>
          <w:color w:val="595959" w:themeColor="text1" w:themeTint="A6"/>
          <w:sz w:val="22"/>
          <w:szCs w:val="22"/>
        </w:rPr>
        <w:t>meetings.</w:t>
      </w:r>
    </w:p>
    <w:p w14:paraId="595BE5DC" w14:textId="6021B20C" w:rsidR="00AE3AC3" w:rsidRPr="00701A42" w:rsidRDefault="0020298B" w:rsidP="005A0133">
      <w:pPr>
        <w:pStyle w:val="Heading2"/>
        <w:keepNext w:val="0"/>
        <w:keepLines w:val="0"/>
        <w:numPr>
          <w:ilvl w:val="0"/>
          <w:numId w:val="24"/>
        </w:numPr>
        <w:spacing w:before="80" w:after="0"/>
        <w:contextualSpacing w:val="0"/>
        <w:rPr>
          <w:rFonts w:asciiTheme="minorHAnsi" w:eastAsiaTheme="minorHAnsi" w:hAnsiTheme="minorHAnsi" w:cstheme="minorHAnsi"/>
          <w:b w:val="0"/>
          <w:color w:val="595959" w:themeColor="text1" w:themeTint="A6"/>
          <w:sz w:val="22"/>
          <w:szCs w:val="22"/>
        </w:rPr>
      </w:pPr>
      <w:r w:rsidRPr="00701A42">
        <w:rPr>
          <w:rFonts w:asciiTheme="minorHAnsi" w:eastAsiaTheme="minorHAnsi" w:hAnsiTheme="minorHAnsi" w:cstheme="minorHAnsi"/>
          <w:b w:val="0"/>
          <w:color w:val="595959" w:themeColor="text1" w:themeTint="A6"/>
          <w:sz w:val="22"/>
          <w:szCs w:val="22"/>
        </w:rPr>
        <w:t xml:space="preserve">Maintain QA </w:t>
      </w:r>
      <w:r w:rsidR="00502148" w:rsidRPr="00701A42">
        <w:rPr>
          <w:rFonts w:asciiTheme="minorHAnsi" w:eastAsiaTheme="minorHAnsi" w:hAnsiTheme="minorHAnsi" w:cstheme="minorHAnsi"/>
          <w:b w:val="0"/>
          <w:color w:val="595959" w:themeColor="text1" w:themeTint="A6"/>
          <w:sz w:val="22"/>
          <w:szCs w:val="22"/>
        </w:rPr>
        <w:t>documentation</w:t>
      </w:r>
      <w:r w:rsidRPr="00701A42">
        <w:rPr>
          <w:rFonts w:asciiTheme="minorHAnsi" w:eastAsiaTheme="minorHAnsi" w:hAnsiTheme="minorHAnsi" w:cstheme="minorHAnsi"/>
          <w:b w:val="0"/>
          <w:color w:val="595959" w:themeColor="text1" w:themeTint="A6"/>
          <w:sz w:val="22"/>
          <w:szCs w:val="22"/>
        </w:rPr>
        <w:t xml:space="preserve"> and generate test reports for </w:t>
      </w:r>
      <w:r w:rsidR="00502148">
        <w:rPr>
          <w:rFonts w:asciiTheme="minorHAnsi" w:eastAsiaTheme="minorHAnsi" w:hAnsiTheme="minorHAnsi" w:cstheme="minorHAnsi"/>
          <w:b w:val="0"/>
          <w:color w:val="595959" w:themeColor="text1" w:themeTint="A6"/>
          <w:sz w:val="22"/>
          <w:szCs w:val="22"/>
        </w:rPr>
        <w:t>stakeholders</w:t>
      </w:r>
      <w:r w:rsidR="007A4242" w:rsidRPr="00701A42">
        <w:rPr>
          <w:rFonts w:asciiTheme="minorHAnsi" w:eastAsiaTheme="minorHAnsi" w:hAnsiTheme="minorHAnsi" w:cstheme="minorHAnsi"/>
          <w:b w:val="0"/>
          <w:color w:val="595959" w:themeColor="text1" w:themeTint="A6"/>
          <w:sz w:val="22"/>
          <w:szCs w:val="22"/>
        </w:rPr>
        <w:t>.</w:t>
      </w:r>
    </w:p>
    <w:p w14:paraId="5FBFCF59" w14:textId="5DC49AE7" w:rsidR="00701A42" w:rsidRPr="00780847" w:rsidRDefault="00701A42" w:rsidP="005A0133">
      <w:pPr>
        <w:pStyle w:val="Heading2"/>
        <w:keepNext w:val="0"/>
        <w:keepLines w:val="0"/>
        <w:numPr>
          <w:ilvl w:val="0"/>
          <w:numId w:val="24"/>
        </w:numPr>
        <w:spacing w:before="80" w:after="0"/>
        <w:contextualSpacing w:val="0"/>
        <w:rPr>
          <w:rFonts w:asciiTheme="minorHAnsi" w:eastAsiaTheme="minorHAnsi" w:hAnsiTheme="minorHAnsi" w:cstheme="minorHAnsi"/>
          <w:b w:val="0"/>
          <w:color w:val="595959" w:themeColor="text1" w:themeTint="A6"/>
          <w:sz w:val="22"/>
          <w:szCs w:val="22"/>
        </w:rPr>
      </w:pPr>
      <w:r w:rsidRPr="00701A42">
        <w:rPr>
          <w:rFonts w:asciiTheme="minorHAnsi" w:eastAsiaTheme="minorHAnsi" w:hAnsiTheme="minorHAnsi" w:cstheme="minorHAnsi"/>
          <w:b w:val="0"/>
          <w:color w:val="595959" w:themeColor="text1" w:themeTint="A6"/>
          <w:sz w:val="22"/>
          <w:szCs w:val="22"/>
        </w:rPr>
        <w:t xml:space="preserve">Develop new testing tools and processes to achieve QA </w:t>
      </w:r>
      <w:r w:rsidR="007A4242" w:rsidRPr="00701A42">
        <w:rPr>
          <w:rFonts w:asciiTheme="minorHAnsi" w:eastAsiaTheme="minorHAnsi" w:hAnsiTheme="minorHAnsi" w:cstheme="minorHAnsi"/>
          <w:b w:val="0"/>
          <w:color w:val="595959" w:themeColor="text1" w:themeTint="A6"/>
          <w:sz w:val="22"/>
          <w:szCs w:val="22"/>
        </w:rPr>
        <w:t>goals.</w:t>
      </w:r>
    </w:p>
    <w:p w14:paraId="0E73E6EF" w14:textId="678318D4" w:rsidR="00450E97" w:rsidRDefault="00450E97" w:rsidP="005A0133">
      <w:pPr>
        <w:pStyle w:val="Heading2"/>
        <w:keepNext w:val="0"/>
        <w:keepLines w:val="0"/>
        <w:numPr>
          <w:ilvl w:val="0"/>
          <w:numId w:val="24"/>
        </w:numPr>
        <w:spacing w:before="80" w:after="0"/>
        <w:contextualSpacing w:val="0"/>
        <w:rPr>
          <w:rFonts w:asciiTheme="minorHAnsi" w:eastAsiaTheme="minorHAnsi" w:hAnsiTheme="minorHAnsi" w:cstheme="minorHAnsi"/>
          <w:b w:val="0"/>
          <w:color w:val="595959" w:themeColor="text1" w:themeTint="A6"/>
          <w:sz w:val="22"/>
          <w:szCs w:val="22"/>
        </w:rPr>
      </w:pPr>
      <w:r w:rsidRPr="00780847">
        <w:rPr>
          <w:rFonts w:asciiTheme="minorHAnsi" w:eastAsiaTheme="minorHAnsi" w:hAnsiTheme="minorHAnsi" w:cstheme="minorHAnsi"/>
          <w:b w:val="0"/>
          <w:color w:val="595959" w:themeColor="text1" w:themeTint="A6"/>
          <w:sz w:val="22"/>
          <w:szCs w:val="22"/>
        </w:rPr>
        <w:t>Organized and coordinated testing between QA and various Engineering groups</w:t>
      </w:r>
      <w:r w:rsidR="007A4242">
        <w:rPr>
          <w:rFonts w:asciiTheme="minorHAnsi" w:eastAsiaTheme="minorHAnsi" w:hAnsiTheme="minorHAnsi" w:cstheme="minorHAnsi"/>
          <w:b w:val="0"/>
          <w:color w:val="595959" w:themeColor="text1" w:themeTint="A6"/>
          <w:sz w:val="22"/>
          <w:szCs w:val="22"/>
        </w:rPr>
        <w:t>.</w:t>
      </w:r>
      <w:r w:rsidRPr="00780847">
        <w:rPr>
          <w:rFonts w:asciiTheme="minorHAnsi" w:eastAsiaTheme="minorHAnsi" w:hAnsiTheme="minorHAnsi" w:cstheme="minorHAnsi"/>
          <w:b w:val="0"/>
          <w:color w:val="595959" w:themeColor="text1" w:themeTint="A6"/>
          <w:sz w:val="22"/>
          <w:szCs w:val="22"/>
        </w:rPr>
        <w:t xml:space="preserve"> </w:t>
      </w:r>
    </w:p>
    <w:p w14:paraId="65EFEBA1" w14:textId="2B5C75CD" w:rsidR="003D7AED" w:rsidRPr="005A0133" w:rsidRDefault="003D7AED" w:rsidP="005A0133">
      <w:pPr>
        <w:pStyle w:val="ListParagraph"/>
        <w:numPr>
          <w:ilvl w:val="0"/>
          <w:numId w:val="24"/>
        </w:numPr>
        <w:spacing w:before="40" w:after="0"/>
        <w:rPr>
          <w:rFonts w:cstheme="minorHAnsi"/>
        </w:rPr>
      </w:pPr>
      <w:r w:rsidRPr="005A0133">
        <w:rPr>
          <w:rFonts w:cstheme="minorHAnsi"/>
        </w:rPr>
        <w:t>Notates and screen capture execution of manual test cases</w:t>
      </w:r>
      <w:r w:rsidR="007A4242">
        <w:rPr>
          <w:rFonts w:cstheme="minorHAnsi"/>
        </w:rPr>
        <w:t>.</w:t>
      </w:r>
    </w:p>
    <w:p w14:paraId="402F79C6" w14:textId="15200BD2" w:rsidR="003D7AED" w:rsidRPr="00780847" w:rsidRDefault="003D7AED" w:rsidP="005A0133">
      <w:pPr>
        <w:pStyle w:val="Heading2"/>
        <w:keepNext w:val="0"/>
        <w:keepLines w:val="0"/>
        <w:numPr>
          <w:ilvl w:val="0"/>
          <w:numId w:val="24"/>
        </w:numPr>
        <w:spacing w:before="80" w:after="0"/>
        <w:contextualSpacing w:val="0"/>
        <w:rPr>
          <w:rFonts w:asciiTheme="minorHAnsi" w:eastAsiaTheme="minorHAnsi" w:hAnsiTheme="minorHAnsi" w:cstheme="minorHAnsi"/>
          <w:b w:val="0"/>
          <w:color w:val="595959" w:themeColor="text1" w:themeTint="A6"/>
          <w:sz w:val="22"/>
          <w:szCs w:val="22"/>
        </w:rPr>
      </w:pPr>
      <w:r w:rsidRPr="00780847">
        <w:rPr>
          <w:rFonts w:asciiTheme="minorHAnsi" w:eastAsiaTheme="minorHAnsi" w:hAnsiTheme="minorHAnsi" w:cstheme="minorHAnsi"/>
          <w:b w:val="0"/>
          <w:color w:val="595959" w:themeColor="text1" w:themeTint="A6"/>
          <w:sz w:val="22"/>
          <w:szCs w:val="22"/>
        </w:rPr>
        <w:t>Performs sanity testing before and after defect software fixes</w:t>
      </w:r>
      <w:r w:rsidR="007A4242">
        <w:rPr>
          <w:rFonts w:asciiTheme="minorHAnsi" w:eastAsiaTheme="minorHAnsi" w:hAnsiTheme="minorHAnsi" w:cstheme="minorHAnsi"/>
          <w:b w:val="0"/>
          <w:color w:val="595959" w:themeColor="text1" w:themeTint="A6"/>
          <w:sz w:val="22"/>
          <w:szCs w:val="22"/>
        </w:rPr>
        <w:t>.</w:t>
      </w:r>
    </w:p>
    <w:p w14:paraId="0FEC99C2" w14:textId="41B29FC6" w:rsidR="00450E97" w:rsidRDefault="003D7AED" w:rsidP="005A0133">
      <w:pPr>
        <w:pStyle w:val="ListParagraph"/>
        <w:numPr>
          <w:ilvl w:val="0"/>
          <w:numId w:val="24"/>
        </w:numPr>
        <w:spacing w:before="40" w:after="120"/>
        <w:rPr>
          <w:rFonts w:cstheme="minorHAnsi"/>
        </w:rPr>
      </w:pPr>
      <w:r w:rsidRPr="005A0133">
        <w:rPr>
          <w:rFonts w:cstheme="minorHAnsi"/>
        </w:rPr>
        <w:t>Report bugs and defects to developers via JIRA</w:t>
      </w:r>
    </w:p>
    <w:p w14:paraId="0B005374" w14:textId="77777777" w:rsidR="00EE7D8B" w:rsidRDefault="00EE7D8B" w:rsidP="00EE7D8B">
      <w:pPr>
        <w:pStyle w:val="ListParagraph"/>
        <w:numPr>
          <w:ilvl w:val="0"/>
          <w:numId w:val="24"/>
        </w:numPr>
        <w:spacing w:before="40" w:after="120"/>
        <w:rPr>
          <w:rFonts w:cstheme="minorHAnsi"/>
        </w:rPr>
      </w:pPr>
      <w:r w:rsidRPr="007F511C">
        <w:rPr>
          <w:rFonts w:cstheme="minorHAnsi"/>
        </w:rPr>
        <w:t>Ensured compliance with relevant safety standards</w:t>
      </w:r>
      <w:r>
        <w:rPr>
          <w:rFonts w:cstheme="minorHAnsi"/>
        </w:rPr>
        <w:t xml:space="preserve"> for UL and ULC certification</w:t>
      </w:r>
    </w:p>
    <w:p w14:paraId="5F2AE0D6" w14:textId="77777777" w:rsidR="00EE7D8B" w:rsidRPr="005A0133" w:rsidRDefault="00EE7D8B" w:rsidP="00EE7D8B">
      <w:pPr>
        <w:pStyle w:val="ListParagraph"/>
        <w:spacing w:before="40" w:after="120"/>
        <w:rPr>
          <w:rFonts w:cstheme="minorHAnsi"/>
        </w:rPr>
      </w:pPr>
    </w:p>
    <w:p w14:paraId="29EBE471" w14:textId="165ADA26" w:rsidR="0023705D" w:rsidRPr="00450A04" w:rsidRDefault="00E1333A" w:rsidP="00D413F9">
      <w:pPr>
        <w:pStyle w:val="Heading3"/>
        <w:rPr>
          <w:rFonts w:cstheme="minorHAnsi"/>
        </w:rPr>
      </w:pPr>
      <w:r>
        <w:rPr>
          <w:rFonts w:cstheme="minorHAnsi"/>
        </w:rPr>
        <w:lastRenderedPageBreak/>
        <w:t>July 2017</w:t>
      </w:r>
      <w:r w:rsidR="00D413F9" w:rsidRPr="00450A04">
        <w:rPr>
          <w:rFonts w:cstheme="minorHAnsi"/>
        </w:rPr>
        <w:t xml:space="preserve"> – </w:t>
      </w:r>
      <w:r w:rsidR="00A22D93">
        <w:rPr>
          <w:rFonts w:cstheme="minorHAnsi"/>
        </w:rPr>
        <w:t>December</w:t>
      </w:r>
      <w:r w:rsidR="003D7AED">
        <w:rPr>
          <w:rFonts w:cstheme="minorHAnsi"/>
        </w:rPr>
        <w:t xml:space="preserve"> </w:t>
      </w:r>
      <w:r w:rsidR="00450E97">
        <w:rPr>
          <w:rFonts w:cstheme="minorHAnsi"/>
        </w:rPr>
        <w:t>202</w:t>
      </w:r>
      <w:r w:rsidR="00A22D93">
        <w:rPr>
          <w:rFonts w:cstheme="minorHAnsi"/>
        </w:rPr>
        <w:t>2</w:t>
      </w:r>
    </w:p>
    <w:p w14:paraId="59A7922C" w14:textId="5F2F4412" w:rsidR="0023705D" w:rsidRPr="00450A04" w:rsidRDefault="00450E97" w:rsidP="00513EFC">
      <w:pPr>
        <w:pStyle w:val="Heading2"/>
        <w:rPr>
          <w:rFonts w:asciiTheme="minorHAnsi" w:hAnsiTheme="minorHAnsi" w:cstheme="minorHAnsi"/>
        </w:rPr>
      </w:pPr>
      <w:r>
        <w:rPr>
          <w:rFonts w:asciiTheme="minorHAnsi" w:hAnsiTheme="minorHAnsi" w:cstheme="minorHAnsi"/>
        </w:rPr>
        <w:t>Senior QA</w:t>
      </w:r>
      <w:r w:rsidR="00E1333A">
        <w:rPr>
          <w:rFonts w:asciiTheme="minorHAnsi" w:hAnsiTheme="minorHAnsi" w:cstheme="minorHAnsi"/>
        </w:rPr>
        <w:t xml:space="preserve"> Test Engineer</w:t>
      </w:r>
      <w:r w:rsidR="00E1333A" w:rsidRPr="00450A04">
        <w:rPr>
          <w:rFonts w:asciiTheme="minorHAnsi" w:hAnsiTheme="minorHAnsi" w:cstheme="minorHAnsi"/>
        </w:rPr>
        <w:t xml:space="preserve">/ </w:t>
      </w:r>
      <w:r w:rsidR="00E1333A">
        <w:rPr>
          <w:rStyle w:val="Emphasis"/>
          <w:rFonts w:asciiTheme="minorHAnsi" w:hAnsiTheme="minorHAnsi" w:cstheme="minorHAnsi"/>
        </w:rPr>
        <w:t xml:space="preserve">Telular Corp., Division of </w:t>
      </w:r>
      <w:proofErr w:type="spellStart"/>
      <w:r w:rsidR="00E1333A">
        <w:rPr>
          <w:rStyle w:val="Emphasis"/>
          <w:rFonts w:asciiTheme="minorHAnsi" w:hAnsiTheme="minorHAnsi" w:cstheme="minorHAnsi"/>
        </w:rPr>
        <w:t>Ametek</w:t>
      </w:r>
      <w:proofErr w:type="spellEnd"/>
    </w:p>
    <w:p w14:paraId="220654EF" w14:textId="6E931619" w:rsidR="00223C12" w:rsidRPr="00780847" w:rsidRDefault="00223C12" w:rsidP="00A352D1">
      <w:pPr>
        <w:pStyle w:val="Heading2"/>
        <w:keepNext w:val="0"/>
        <w:keepLines w:val="0"/>
        <w:numPr>
          <w:ilvl w:val="0"/>
          <w:numId w:val="15"/>
        </w:numPr>
        <w:spacing w:before="80" w:after="0"/>
        <w:contextualSpacing w:val="0"/>
        <w:rPr>
          <w:rFonts w:asciiTheme="minorHAnsi" w:eastAsiaTheme="minorHAnsi" w:hAnsiTheme="minorHAnsi" w:cstheme="minorHAnsi"/>
          <w:b w:val="0"/>
          <w:color w:val="595959" w:themeColor="text1" w:themeTint="A6"/>
          <w:sz w:val="22"/>
          <w:szCs w:val="22"/>
        </w:rPr>
      </w:pPr>
      <w:r w:rsidRPr="00780847">
        <w:rPr>
          <w:rFonts w:asciiTheme="minorHAnsi" w:eastAsiaTheme="minorHAnsi" w:hAnsiTheme="minorHAnsi" w:cstheme="minorHAnsi"/>
          <w:b w:val="0"/>
          <w:color w:val="595959" w:themeColor="text1" w:themeTint="A6"/>
          <w:sz w:val="22"/>
          <w:szCs w:val="22"/>
        </w:rPr>
        <w:t>Lead daily scrum meetings</w:t>
      </w:r>
    </w:p>
    <w:p w14:paraId="0C9F9AFF" w14:textId="01390BF3" w:rsidR="00F10543" w:rsidRPr="00780847" w:rsidRDefault="00F10543" w:rsidP="00A352D1">
      <w:pPr>
        <w:pStyle w:val="Heading2"/>
        <w:keepNext w:val="0"/>
        <w:keepLines w:val="0"/>
        <w:numPr>
          <w:ilvl w:val="0"/>
          <w:numId w:val="15"/>
        </w:numPr>
        <w:spacing w:before="80" w:after="0"/>
        <w:contextualSpacing w:val="0"/>
        <w:rPr>
          <w:rFonts w:asciiTheme="minorHAnsi" w:eastAsiaTheme="minorHAnsi" w:hAnsiTheme="minorHAnsi" w:cstheme="minorHAnsi"/>
          <w:b w:val="0"/>
          <w:color w:val="595959" w:themeColor="text1" w:themeTint="A6"/>
          <w:sz w:val="22"/>
          <w:szCs w:val="22"/>
        </w:rPr>
      </w:pPr>
      <w:r w:rsidRPr="00780847">
        <w:rPr>
          <w:rFonts w:asciiTheme="minorHAnsi" w:eastAsiaTheme="minorHAnsi" w:hAnsiTheme="minorHAnsi" w:cstheme="minorHAnsi"/>
          <w:b w:val="0"/>
          <w:color w:val="595959" w:themeColor="text1" w:themeTint="A6"/>
          <w:sz w:val="22"/>
          <w:szCs w:val="22"/>
        </w:rPr>
        <w:t xml:space="preserve">Organized and coordinated testing between </w:t>
      </w:r>
      <w:r w:rsidR="001C55C6" w:rsidRPr="00780847">
        <w:rPr>
          <w:rFonts w:asciiTheme="minorHAnsi" w:eastAsiaTheme="minorHAnsi" w:hAnsiTheme="minorHAnsi" w:cstheme="minorHAnsi"/>
          <w:b w:val="0"/>
          <w:color w:val="595959" w:themeColor="text1" w:themeTint="A6"/>
          <w:sz w:val="22"/>
          <w:szCs w:val="22"/>
        </w:rPr>
        <w:t xml:space="preserve">QA and </w:t>
      </w:r>
      <w:r w:rsidR="0079670E" w:rsidRPr="00780847">
        <w:rPr>
          <w:rFonts w:asciiTheme="minorHAnsi" w:eastAsiaTheme="minorHAnsi" w:hAnsiTheme="minorHAnsi" w:cstheme="minorHAnsi"/>
          <w:b w:val="0"/>
          <w:color w:val="595959" w:themeColor="text1" w:themeTint="A6"/>
          <w:sz w:val="22"/>
          <w:szCs w:val="22"/>
        </w:rPr>
        <w:t>various Engineering</w:t>
      </w:r>
      <w:r w:rsidRPr="00780847">
        <w:rPr>
          <w:rFonts w:asciiTheme="minorHAnsi" w:eastAsiaTheme="minorHAnsi" w:hAnsiTheme="minorHAnsi" w:cstheme="minorHAnsi"/>
          <w:b w:val="0"/>
          <w:color w:val="595959" w:themeColor="text1" w:themeTint="A6"/>
          <w:sz w:val="22"/>
          <w:szCs w:val="22"/>
        </w:rPr>
        <w:t xml:space="preserve"> groups </w:t>
      </w:r>
    </w:p>
    <w:p w14:paraId="31509F0F" w14:textId="6D07F078" w:rsidR="00A352D1" w:rsidRPr="00780847" w:rsidRDefault="00A352D1" w:rsidP="00A352D1">
      <w:pPr>
        <w:pStyle w:val="Heading2"/>
        <w:keepNext w:val="0"/>
        <w:keepLines w:val="0"/>
        <w:numPr>
          <w:ilvl w:val="0"/>
          <w:numId w:val="15"/>
        </w:numPr>
        <w:spacing w:before="80" w:after="0"/>
        <w:contextualSpacing w:val="0"/>
        <w:rPr>
          <w:rFonts w:asciiTheme="minorHAnsi" w:eastAsiaTheme="minorHAnsi" w:hAnsiTheme="minorHAnsi" w:cstheme="minorHAnsi"/>
          <w:b w:val="0"/>
          <w:color w:val="595959" w:themeColor="text1" w:themeTint="A6"/>
          <w:sz w:val="22"/>
          <w:szCs w:val="22"/>
        </w:rPr>
      </w:pPr>
      <w:r w:rsidRPr="00780847">
        <w:rPr>
          <w:rFonts w:asciiTheme="minorHAnsi" w:eastAsiaTheme="minorHAnsi" w:hAnsiTheme="minorHAnsi" w:cstheme="minorHAnsi"/>
          <w:b w:val="0"/>
          <w:color w:val="595959" w:themeColor="text1" w:themeTint="A6"/>
          <w:sz w:val="22"/>
          <w:szCs w:val="22"/>
        </w:rPr>
        <w:t>Create</w:t>
      </w:r>
      <w:r w:rsidR="0079670E" w:rsidRPr="00780847">
        <w:rPr>
          <w:rFonts w:asciiTheme="minorHAnsi" w:eastAsiaTheme="minorHAnsi" w:hAnsiTheme="minorHAnsi" w:cstheme="minorHAnsi"/>
          <w:b w:val="0"/>
          <w:color w:val="595959" w:themeColor="text1" w:themeTint="A6"/>
          <w:sz w:val="22"/>
          <w:szCs w:val="22"/>
        </w:rPr>
        <w:t>d</w:t>
      </w:r>
      <w:r w:rsidRPr="00780847">
        <w:rPr>
          <w:rFonts w:asciiTheme="minorHAnsi" w:eastAsiaTheme="minorHAnsi" w:hAnsiTheme="minorHAnsi" w:cstheme="minorHAnsi"/>
          <w:b w:val="0"/>
          <w:color w:val="595959" w:themeColor="text1" w:themeTint="A6"/>
          <w:sz w:val="22"/>
          <w:szCs w:val="22"/>
        </w:rPr>
        <w:t xml:space="preserve"> manual </w:t>
      </w:r>
      <w:r w:rsidR="00C04AB7">
        <w:rPr>
          <w:rFonts w:asciiTheme="minorHAnsi" w:eastAsiaTheme="minorHAnsi" w:hAnsiTheme="minorHAnsi" w:cstheme="minorHAnsi"/>
          <w:b w:val="0"/>
          <w:color w:val="595959" w:themeColor="text1" w:themeTint="A6"/>
          <w:sz w:val="22"/>
          <w:szCs w:val="22"/>
        </w:rPr>
        <w:t xml:space="preserve">and automated </w:t>
      </w:r>
      <w:r w:rsidRPr="00780847">
        <w:rPr>
          <w:rFonts w:asciiTheme="minorHAnsi" w:eastAsiaTheme="minorHAnsi" w:hAnsiTheme="minorHAnsi" w:cstheme="minorHAnsi"/>
          <w:b w:val="0"/>
          <w:color w:val="595959" w:themeColor="text1" w:themeTint="A6"/>
          <w:sz w:val="22"/>
          <w:szCs w:val="22"/>
        </w:rPr>
        <w:t xml:space="preserve">test cases for </w:t>
      </w:r>
      <w:r w:rsidR="009B16D7" w:rsidRPr="00780847">
        <w:rPr>
          <w:rFonts w:asciiTheme="minorHAnsi" w:eastAsiaTheme="minorHAnsi" w:hAnsiTheme="minorHAnsi" w:cstheme="minorHAnsi"/>
          <w:b w:val="0"/>
          <w:color w:val="595959" w:themeColor="text1" w:themeTint="A6"/>
          <w:sz w:val="22"/>
          <w:szCs w:val="22"/>
        </w:rPr>
        <w:t xml:space="preserve">monthly </w:t>
      </w:r>
      <w:r w:rsidRPr="00780847">
        <w:rPr>
          <w:rFonts w:asciiTheme="minorHAnsi" w:eastAsiaTheme="minorHAnsi" w:hAnsiTheme="minorHAnsi" w:cstheme="minorHAnsi"/>
          <w:b w:val="0"/>
          <w:color w:val="595959" w:themeColor="text1" w:themeTint="A6"/>
          <w:sz w:val="22"/>
          <w:szCs w:val="22"/>
        </w:rPr>
        <w:t>software releases</w:t>
      </w:r>
    </w:p>
    <w:p w14:paraId="7CF2D312" w14:textId="77777777" w:rsidR="009B16D7" w:rsidRPr="00780847" w:rsidRDefault="009B16D7" w:rsidP="00A352D1">
      <w:pPr>
        <w:pStyle w:val="Heading2"/>
        <w:keepNext w:val="0"/>
        <w:keepLines w:val="0"/>
        <w:numPr>
          <w:ilvl w:val="0"/>
          <w:numId w:val="15"/>
        </w:numPr>
        <w:spacing w:before="80" w:after="0"/>
        <w:contextualSpacing w:val="0"/>
        <w:rPr>
          <w:rFonts w:asciiTheme="minorHAnsi" w:eastAsiaTheme="minorHAnsi" w:hAnsiTheme="minorHAnsi" w:cstheme="minorHAnsi"/>
          <w:b w:val="0"/>
          <w:color w:val="595959" w:themeColor="text1" w:themeTint="A6"/>
          <w:sz w:val="22"/>
          <w:szCs w:val="22"/>
        </w:rPr>
      </w:pPr>
      <w:r w:rsidRPr="00780847">
        <w:rPr>
          <w:rFonts w:asciiTheme="minorHAnsi" w:eastAsiaTheme="minorHAnsi" w:hAnsiTheme="minorHAnsi" w:cstheme="minorHAnsi"/>
          <w:b w:val="0"/>
          <w:color w:val="595959" w:themeColor="text1" w:themeTint="A6"/>
          <w:sz w:val="22"/>
          <w:szCs w:val="22"/>
        </w:rPr>
        <w:t>Lead monthly production code release verification testing</w:t>
      </w:r>
    </w:p>
    <w:p w14:paraId="0E874481" w14:textId="68748191" w:rsidR="00A352D1" w:rsidRPr="00780847" w:rsidRDefault="00A352D1" w:rsidP="00A352D1">
      <w:pPr>
        <w:pStyle w:val="Heading2"/>
        <w:keepNext w:val="0"/>
        <w:keepLines w:val="0"/>
        <w:numPr>
          <w:ilvl w:val="0"/>
          <w:numId w:val="15"/>
        </w:numPr>
        <w:spacing w:before="80" w:after="0"/>
        <w:contextualSpacing w:val="0"/>
        <w:rPr>
          <w:rFonts w:asciiTheme="minorHAnsi" w:eastAsiaTheme="minorHAnsi" w:hAnsiTheme="minorHAnsi" w:cstheme="minorHAnsi"/>
          <w:b w:val="0"/>
          <w:color w:val="595959" w:themeColor="text1" w:themeTint="A6"/>
          <w:sz w:val="22"/>
          <w:szCs w:val="22"/>
        </w:rPr>
      </w:pPr>
      <w:r w:rsidRPr="00780847">
        <w:rPr>
          <w:rFonts w:asciiTheme="minorHAnsi" w:eastAsiaTheme="minorHAnsi" w:hAnsiTheme="minorHAnsi" w:cstheme="minorHAnsi"/>
          <w:b w:val="0"/>
          <w:color w:val="595959" w:themeColor="text1" w:themeTint="A6"/>
          <w:sz w:val="22"/>
          <w:szCs w:val="22"/>
        </w:rPr>
        <w:t>Organize</w:t>
      </w:r>
      <w:r w:rsidR="00E46081">
        <w:rPr>
          <w:rFonts w:asciiTheme="minorHAnsi" w:eastAsiaTheme="minorHAnsi" w:hAnsiTheme="minorHAnsi" w:cstheme="minorHAnsi"/>
          <w:b w:val="0"/>
          <w:color w:val="595959" w:themeColor="text1" w:themeTint="A6"/>
          <w:sz w:val="22"/>
          <w:szCs w:val="22"/>
        </w:rPr>
        <w:t xml:space="preserve"> and distribute</w:t>
      </w:r>
      <w:r w:rsidRPr="00780847">
        <w:rPr>
          <w:rFonts w:asciiTheme="minorHAnsi" w:eastAsiaTheme="minorHAnsi" w:hAnsiTheme="minorHAnsi" w:cstheme="minorHAnsi"/>
          <w:b w:val="0"/>
          <w:color w:val="595959" w:themeColor="text1" w:themeTint="A6"/>
          <w:sz w:val="22"/>
          <w:szCs w:val="22"/>
        </w:rPr>
        <w:t xml:space="preserve"> test cases for testers to execute</w:t>
      </w:r>
    </w:p>
    <w:p w14:paraId="765BAFF9" w14:textId="24C85119" w:rsidR="0079670E" w:rsidRPr="00780847" w:rsidRDefault="00E46081" w:rsidP="00A352D1">
      <w:pPr>
        <w:pStyle w:val="Heading2"/>
        <w:keepNext w:val="0"/>
        <w:keepLines w:val="0"/>
        <w:numPr>
          <w:ilvl w:val="0"/>
          <w:numId w:val="15"/>
        </w:numPr>
        <w:spacing w:before="80" w:after="0"/>
        <w:contextualSpacing w:val="0"/>
        <w:rPr>
          <w:rFonts w:asciiTheme="minorHAnsi" w:eastAsiaTheme="minorHAnsi" w:hAnsiTheme="minorHAnsi" w:cstheme="minorHAnsi"/>
          <w:b w:val="0"/>
          <w:color w:val="595959" w:themeColor="text1" w:themeTint="A6"/>
          <w:sz w:val="22"/>
          <w:szCs w:val="22"/>
        </w:rPr>
      </w:pPr>
      <w:r>
        <w:rPr>
          <w:rFonts w:asciiTheme="minorHAnsi" w:eastAsiaTheme="minorHAnsi" w:hAnsiTheme="minorHAnsi" w:cstheme="minorHAnsi"/>
          <w:b w:val="0"/>
          <w:color w:val="595959" w:themeColor="text1" w:themeTint="A6"/>
          <w:sz w:val="22"/>
          <w:szCs w:val="22"/>
        </w:rPr>
        <w:t>REST API testing with Postman</w:t>
      </w:r>
      <w:r w:rsidR="00F86C41">
        <w:rPr>
          <w:rFonts w:asciiTheme="minorHAnsi" w:eastAsiaTheme="minorHAnsi" w:hAnsiTheme="minorHAnsi" w:cstheme="minorHAnsi"/>
          <w:b w:val="0"/>
          <w:color w:val="595959" w:themeColor="text1" w:themeTint="A6"/>
          <w:sz w:val="22"/>
          <w:szCs w:val="22"/>
        </w:rPr>
        <w:t xml:space="preserve"> for integration with third-party services</w:t>
      </w:r>
    </w:p>
    <w:p w14:paraId="30FBACBC" w14:textId="77777777" w:rsidR="00A352D1" w:rsidRPr="00780847" w:rsidRDefault="009B16D7" w:rsidP="00A352D1">
      <w:pPr>
        <w:pStyle w:val="ListParagraph"/>
        <w:numPr>
          <w:ilvl w:val="0"/>
          <w:numId w:val="15"/>
        </w:numPr>
        <w:spacing w:before="40" w:after="120"/>
        <w:contextualSpacing w:val="0"/>
        <w:rPr>
          <w:rFonts w:cstheme="minorHAnsi"/>
        </w:rPr>
      </w:pPr>
      <w:r w:rsidRPr="00780847">
        <w:rPr>
          <w:rFonts w:cstheme="minorHAnsi"/>
        </w:rPr>
        <w:t>T</w:t>
      </w:r>
      <w:r w:rsidR="00A352D1" w:rsidRPr="00780847">
        <w:rPr>
          <w:rFonts w:cstheme="minorHAnsi"/>
        </w:rPr>
        <w:t>est</w:t>
      </w:r>
      <w:r w:rsidRPr="00780847">
        <w:rPr>
          <w:rFonts w:cstheme="minorHAnsi"/>
        </w:rPr>
        <w:t xml:space="preserve"> on multiple platforms</w:t>
      </w:r>
      <w:r w:rsidR="00A352D1" w:rsidRPr="00780847">
        <w:rPr>
          <w:rFonts w:cstheme="minorHAnsi"/>
        </w:rPr>
        <w:t xml:space="preserve">: </w:t>
      </w:r>
      <w:r w:rsidRPr="00780847">
        <w:rPr>
          <w:rFonts w:cstheme="minorHAnsi"/>
        </w:rPr>
        <w:t xml:space="preserve">Browser testing (IE, Chrome, Mozilla Firefox), Mobile </w:t>
      </w:r>
      <w:r w:rsidR="00A352D1" w:rsidRPr="00780847">
        <w:rPr>
          <w:rFonts w:cstheme="minorHAnsi"/>
        </w:rPr>
        <w:t>and Tablet devices</w:t>
      </w:r>
      <w:r w:rsidRPr="00780847">
        <w:rPr>
          <w:rFonts w:cstheme="minorHAnsi"/>
        </w:rPr>
        <w:t xml:space="preserve"> (Android, iOS, and Windows)</w:t>
      </w:r>
    </w:p>
    <w:p w14:paraId="23432621" w14:textId="77777777" w:rsidR="009B16D7" w:rsidRPr="00780847" w:rsidRDefault="009B16D7" w:rsidP="00FE5D59">
      <w:pPr>
        <w:pStyle w:val="ListParagraph"/>
        <w:numPr>
          <w:ilvl w:val="0"/>
          <w:numId w:val="15"/>
        </w:numPr>
        <w:spacing w:before="40" w:after="120"/>
        <w:contextualSpacing w:val="0"/>
        <w:rPr>
          <w:rFonts w:cstheme="minorHAnsi"/>
        </w:rPr>
      </w:pPr>
      <w:r w:rsidRPr="00780847">
        <w:rPr>
          <w:rFonts w:cstheme="minorHAnsi"/>
        </w:rPr>
        <w:t>Organized weekly QA team meetings</w:t>
      </w:r>
    </w:p>
    <w:p w14:paraId="7A2E8144" w14:textId="28E26E5B" w:rsidR="00223C12" w:rsidRPr="00780847" w:rsidRDefault="0079670E" w:rsidP="000F17A5">
      <w:pPr>
        <w:pStyle w:val="ListParagraph"/>
        <w:numPr>
          <w:ilvl w:val="0"/>
          <w:numId w:val="15"/>
        </w:numPr>
        <w:spacing w:before="40" w:after="120"/>
        <w:contextualSpacing w:val="0"/>
        <w:rPr>
          <w:rFonts w:cstheme="minorHAnsi"/>
        </w:rPr>
      </w:pPr>
      <w:r w:rsidRPr="00780847">
        <w:rPr>
          <w:rFonts w:cstheme="minorHAnsi"/>
        </w:rPr>
        <w:t>Created test plan documents for new projects</w:t>
      </w:r>
    </w:p>
    <w:p w14:paraId="488421B5" w14:textId="77777777" w:rsidR="00E1333A" w:rsidRPr="00450A04" w:rsidRDefault="00E1333A" w:rsidP="00FE5D59">
      <w:pPr>
        <w:pStyle w:val="Heading3"/>
        <w:rPr>
          <w:rFonts w:cstheme="minorHAnsi"/>
        </w:rPr>
      </w:pPr>
    </w:p>
    <w:p w14:paraId="100DF28D" w14:textId="77777777" w:rsidR="00D413F9" w:rsidRPr="00450A04" w:rsidRDefault="00E1333A" w:rsidP="00FE5D59">
      <w:pPr>
        <w:pStyle w:val="Heading3"/>
        <w:rPr>
          <w:rFonts w:cstheme="minorHAnsi"/>
        </w:rPr>
      </w:pPr>
      <w:r>
        <w:rPr>
          <w:rFonts w:cstheme="minorHAnsi"/>
        </w:rPr>
        <w:t>April 2015</w:t>
      </w:r>
      <w:r w:rsidR="00D413F9" w:rsidRPr="00450A04">
        <w:rPr>
          <w:rFonts w:cstheme="minorHAnsi"/>
        </w:rPr>
        <w:t xml:space="preserve"> – </w:t>
      </w:r>
      <w:r>
        <w:rPr>
          <w:rFonts w:cstheme="minorHAnsi"/>
        </w:rPr>
        <w:t>july 2017</w:t>
      </w:r>
    </w:p>
    <w:p w14:paraId="021EBDE1" w14:textId="77777777" w:rsidR="00D413F9" w:rsidRPr="00450A04" w:rsidRDefault="00E1333A" w:rsidP="00513EFC">
      <w:pPr>
        <w:pStyle w:val="Heading2"/>
        <w:rPr>
          <w:rFonts w:asciiTheme="minorHAnsi" w:hAnsiTheme="minorHAnsi" w:cstheme="minorHAnsi"/>
        </w:rPr>
      </w:pPr>
      <w:r>
        <w:rPr>
          <w:rFonts w:asciiTheme="minorHAnsi" w:hAnsiTheme="minorHAnsi" w:cstheme="minorHAnsi"/>
        </w:rPr>
        <w:t>Product</w:t>
      </w:r>
      <w:r w:rsidRPr="00450A04">
        <w:rPr>
          <w:rFonts w:asciiTheme="minorHAnsi" w:hAnsiTheme="minorHAnsi" w:cstheme="minorHAnsi"/>
        </w:rPr>
        <w:t xml:space="preserve"> </w:t>
      </w:r>
      <w:r>
        <w:rPr>
          <w:rFonts w:asciiTheme="minorHAnsi" w:hAnsiTheme="minorHAnsi" w:cstheme="minorHAnsi"/>
        </w:rPr>
        <w:t>Support Engineer</w:t>
      </w:r>
      <w:r w:rsidRPr="00450A04">
        <w:rPr>
          <w:rFonts w:asciiTheme="minorHAnsi" w:hAnsiTheme="minorHAnsi" w:cstheme="minorHAnsi"/>
        </w:rPr>
        <w:t xml:space="preserve">/ </w:t>
      </w:r>
      <w:r>
        <w:rPr>
          <w:rStyle w:val="Emphasis"/>
          <w:rFonts w:asciiTheme="minorHAnsi" w:hAnsiTheme="minorHAnsi" w:cstheme="minorHAnsi"/>
        </w:rPr>
        <w:t>Telular Corporation, Atlanta, GA</w:t>
      </w:r>
    </w:p>
    <w:p w14:paraId="3C48E19F" w14:textId="77777777" w:rsidR="00A352D1" w:rsidRPr="00780847" w:rsidRDefault="00A352D1" w:rsidP="00A352D1">
      <w:pPr>
        <w:pStyle w:val="ListParagraph"/>
        <w:numPr>
          <w:ilvl w:val="0"/>
          <w:numId w:val="14"/>
        </w:numPr>
        <w:spacing w:before="40" w:after="120"/>
        <w:contextualSpacing w:val="0"/>
        <w:rPr>
          <w:rFonts w:cstheme="minorHAnsi"/>
        </w:rPr>
      </w:pPr>
      <w:r w:rsidRPr="00780847">
        <w:rPr>
          <w:rFonts w:cstheme="minorHAnsi"/>
        </w:rPr>
        <w:t>Test and support company’s various products on release days</w:t>
      </w:r>
    </w:p>
    <w:p w14:paraId="530471F1" w14:textId="77777777" w:rsidR="00A352D1" w:rsidRPr="00780847" w:rsidRDefault="00A352D1" w:rsidP="00A352D1">
      <w:pPr>
        <w:pStyle w:val="ListParagraph"/>
        <w:numPr>
          <w:ilvl w:val="0"/>
          <w:numId w:val="14"/>
        </w:numPr>
        <w:spacing w:before="40" w:after="120"/>
        <w:contextualSpacing w:val="0"/>
        <w:rPr>
          <w:rFonts w:cstheme="minorHAnsi"/>
        </w:rPr>
      </w:pPr>
      <w:r w:rsidRPr="00780847">
        <w:rPr>
          <w:rFonts w:cstheme="minorHAnsi"/>
        </w:rPr>
        <w:t>Guided other technical staff in product support initiatives and unique cases</w:t>
      </w:r>
    </w:p>
    <w:p w14:paraId="6C941AF1" w14:textId="324D9DED" w:rsidR="00A352D1" w:rsidRPr="00780847" w:rsidRDefault="00C04AB7" w:rsidP="00A352D1">
      <w:pPr>
        <w:pStyle w:val="ListParagraph"/>
        <w:numPr>
          <w:ilvl w:val="0"/>
          <w:numId w:val="14"/>
        </w:numPr>
        <w:spacing w:before="40" w:after="120"/>
        <w:contextualSpacing w:val="0"/>
        <w:rPr>
          <w:rFonts w:cstheme="minorHAnsi"/>
        </w:rPr>
      </w:pPr>
      <w:r w:rsidRPr="00780847">
        <w:rPr>
          <w:rFonts w:cstheme="minorHAnsi"/>
        </w:rPr>
        <w:t>Manage</w:t>
      </w:r>
      <w:r w:rsidR="00A352D1" w:rsidRPr="00780847">
        <w:rPr>
          <w:rFonts w:cstheme="minorHAnsi"/>
        </w:rPr>
        <w:t xml:space="preserve"> and monitor the expectations of customers</w:t>
      </w:r>
    </w:p>
    <w:p w14:paraId="47A89E75" w14:textId="6CA44510" w:rsidR="00A352D1" w:rsidRPr="00780847" w:rsidRDefault="00A352D1" w:rsidP="00A352D1">
      <w:pPr>
        <w:pStyle w:val="ListParagraph"/>
        <w:numPr>
          <w:ilvl w:val="0"/>
          <w:numId w:val="14"/>
        </w:numPr>
        <w:spacing w:before="40" w:after="120"/>
        <w:contextualSpacing w:val="0"/>
        <w:rPr>
          <w:rFonts w:cstheme="minorHAnsi"/>
        </w:rPr>
      </w:pPr>
      <w:r w:rsidRPr="00780847">
        <w:rPr>
          <w:rFonts w:cstheme="minorHAnsi"/>
        </w:rPr>
        <w:t xml:space="preserve">Guide, mentor, and lead </w:t>
      </w:r>
      <w:r w:rsidR="00C04AB7" w:rsidRPr="00780847">
        <w:rPr>
          <w:rFonts w:cstheme="minorHAnsi"/>
        </w:rPr>
        <w:t>training</w:t>
      </w:r>
      <w:r w:rsidRPr="00780847">
        <w:rPr>
          <w:rFonts w:cstheme="minorHAnsi"/>
        </w:rPr>
        <w:t xml:space="preserve"> </w:t>
      </w:r>
      <w:r w:rsidR="00C04AB7">
        <w:rPr>
          <w:rFonts w:cstheme="minorHAnsi"/>
        </w:rPr>
        <w:t>for</w:t>
      </w:r>
      <w:r w:rsidRPr="00780847">
        <w:rPr>
          <w:rFonts w:cstheme="minorHAnsi"/>
        </w:rPr>
        <w:t xml:space="preserve"> customers via travel or webinars</w:t>
      </w:r>
    </w:p>
    <w:p w14:paraId="2AD3C44C" w14:textId="77777777" w:rsidR="00A352D1" w:rsidRPr="00780847" w:rsidRDefault="00A352D1" w:rsidP="00A352D1">
      <w:pPr>
        <w:pStyle w:val="ListParagraph"/>
        <w:numPr>
          <w:ilvl w:val="0"/>
          <w:numId w:val="14"/>
        </w:numPr>
        <w:spacing w:before="40" w:after="120"/>
        <w:contextualSpacing w:val="0"/>
        <w:rPr>
          <w:rFonts w:cstheme="minorHAnsi"/>
        </w:rPr>
      </w:pPr>
      <w:r w:rsidRPr="00780847">
        <w:rPr>
          <w:rFonts w:cstheme="minorHAnsi"/>
        </w:rPr>
        <w:t>Trained customer support on new products</w:t>
      </w:r>
    </w:p>
    <w:p w14:paraId="191E70A0" w14:textId="77777777" w:rsidR="00A352D1" w:rsidRPr="00780847" w:rsidRDefault="00A352D1" w:rsidP="00A352D1">
      <w:pPr>
        <w:pStyle w:val="ListParagraph"/>
        <w:numPr>
          <w:ilvl w:val="0"/>
          <w:numId w:val="14"/>
        </w:numPr>
        <w:spacing w:before="40" w:after="120"/>
        <w:contextualSpacing w:val="0"/>
        <w:rPr>
          <w:rFonts w:cstheme="minorHAnsi"/>
        </w:rPr>
      </w:pPr>
      <w:r w:rsidRPr="00780847">
        <w:rPr>
          <w:rFonts w:cstheme="minorHAnsi"/>
        </w:rPr>
        <w:t>Lead weekly conference calls with partner companies</w:t>
      </w:r>
    </w:p>
    <w:p w14:paraId="3FD37BDF" w14:textId="5F98219F" w:rsidR="00A352D1" w:rsidRPr="00780847" w:rsidRDefault="00A352D1" w:rsidP="00A352D1">
      <w:pPr>
        <w:pStyle w:val="ListParagraph"/>
        <w:numPr>
          <w:ilvl w:val="0"/>
          <w:numId w:val="14"/>
        </w:numPr>
        <w:spacing w:before="40" w:after="120"/>
        <w:contextualSpacing w:val="0"/>
        <w:rPr>
          <w:rFonts w:cstheme="minorHAnsi"/>
        </w:rPr>
      </w:pPr>
      <w:r w:rsidRPr="00780847">
        <w:rPr>
          <w:rFonts w:cstheme="minorHAnsi"/>
        </w:rPr>
        <w:t>Document</w:t>
      </w:r>
      <w:r w:rsidR="00C13D4C" w:rsidRPr="00780847">
        <w:rPr>
          <w:rFonts w:cstheme="minorHAnsi"/>
        </w:rPr>
        <w:t>ed</w:t>
      </w:r>
      <w:r w:rsidRPr="00780847">
        <w:rPr>
          <w:rFonts w:cstheme="minorHAnsi"/>
        </w:rPr>
        <w:t xml:space="preserve"> third party </w:t>
      </w:r>
      <w:r w:rsidR="00D90743" w:rsidRPr="00780847">
        <w:rPr>
          <w:rFonts w:cstheme="minorHAnsi"/>
        </w:rPr>
        <w:t>companies’</w:t>
      </w:r>
      <w:r w:rsidRPr="00780847">
        <w:rPr>
          <w:rFonts w:cstheme="minorHAnsi"/>
        </w:rPr>
        <w:t xml:space="preserve"> requests for new products</w:t>
      </w:r>
    </w:p>
    <w:p w14:paraId="4F76E126" w14:textId="77777777" w:rsidR="0070237E" w:rsidRPr="00E6120D" w:rsidRDefault="00000000" w:rsidP="00E36D59">
      <w:pPr>
        <w:pStyle w:val="Heading1"/>
        <w:spacing w:before="360"/>
        <w:rPr>
          <w:rFonts w:asciiTheme="minorHAnsi" w:hAnsiTheme="minorHAnsi" w:cstheme="minorHAnsi"/>
          <w:sz w:val="32"/>
          <w:szCs w:val="28"/>
        </w:rPr>
      </w:pPr>
      <w:sdt>
        <w:sdtPr>
          <w:rPr>
            <w:rFonts w:asciiTheme="minorHAnsi" w:hAnsiTheme="minorHAnsi" w:cstheme="minorHAnsi"/>
            <w:sz w:val="32"/>
            <w:szCs w:val="28"/>
          </w:rPr>
          <w:alias w:val="Education:"/>
          <w:tag w:val="Education:"/>
          <w:id w:val="543866955"/>
          <w:placeholder>
            <w:docPart w:val="AE9145A6960F4DFB809B2A529D8D0141"/>
          </w:placeholder>
          <w:temporary/>
          <w:showingPlcHdr/>
          <w15:appearance w15:val="hidden"/>
        </w:sdtPr>
        <w:sdtContent>
          <w:r w:rsidR="0070237E" w:rsidRPr="00E6120D">
            <w:rPr>
              <w:rFonts w:asciiTheme="minorHAnsi" w:hAnsiTheme="minorHAnsi" w:cstheme="minorHAnsi"/>
              <w:sz w:val="32"/>
              <w:szCs w:val="28"/>
            </w:rPr>
            <w:t>Education</w:t>
          </w:r>
        </w:sdtContent>
      </w:sdt>
    </w:p>
    <w:p w14:paraId="354225C6" w14:textId="77777777" w:rsidR="00FF096C" w:rsidRPr="00E6120D" w:rsidRDefault="00FF096C" w:rsidP="00FF096C">
      <w:pPr>
        <w:pStyle w:val="Heading2"/>
        <w:rPr>
          <w:rStyle w:val="Emphasis"/>
          <w:rFonts w:asciiTheme="minorHAnsi" w:hAnsiTheme="minorHAnsi" w:cstheme="minorHAnsi"/>
          <w:sz w:val="24"/>
          <w:szCs w:val="24"/>
        </w:rPr>
      </w:pPr>
      <w:r w:rsidRPr="00E6120D">
        <w:rPr>
          <w:rFonts w:asciiTheme="minorHAnsi" w:hAnsiTheme="minorHAnsi" w:cstheme="minorHAnsi"/>
          <w:sz w:val="24"/>
          <w:szCs w:val="24"/>
        </w:rPr>
        <w:t xml:space="preserve">M.S. in Engineering Management / </w:t>
      </w:r>
      <w:r w:rsidRPr="00E6120D">
        <w:rPr>
          <w:rStyle w:val="Emphasis"/>
          <w:rFonts w:asciiTheme="minorHAnsi" w:hAnsiTheme="minorHAnsi" w:cstheme="minorHAnsi"/>
          <w:sz w:val="24"/>
          <w:szCs w:val="24"/>
        </w:rPr>
        <w:t>Kennesaw State University</w:t>
      </w:r>
    </w:p>
    <w:p w14:paraId="6D71F88E" w14:textId="7A74FC10" w:rsidR="00FF096C" w:rsidRPr="00E6120D" w:rsidRDefault="00FF096C" w:rsidP="00FF096C">
      <w:pPr>
        <w:pStyle w:val="Heading2"/>
        <w:rPr>
          <w:rStyle w:val="Emphasis"/>
          <w:rFonts w:asciiTheme="minorHAnsi" w:hAnsiTheme="minorHAnsi" w:cstheme="minorHAnsi"/>
          <w:sz w:val="24"/>
          <w:szCs w:val="24"/>
        </w:rPr>
      </w:pPr>
      <w:r w:rsidRPr="00E6120D">
        <w:rPr>
          <w:rStyle w:val="Emphasis"/>
          <w:rFonts w:asciiTheme="minorHAnsi" w:hAnsiTheme="minorHAnsi" w:cstheme="minorHAnsi"/>
          <w:sz w:val="24"/>
          <w:szCs w:val="24"/>
        </w:rPr>
        <w:t>Kennesaw, GA</w:t>
      </w:r>
    </w:p>
    <w:p w14:paraId="37038A1E" w14:textId="77777777" w:rsidR="0070237E" w:rsidRPr="00E6120D" w:rsidRDefault="00450A04" w:rsidP="00513EFC">
      <w:pPr>
        <w:pStyle w:val="Heading2"/>
        <w:rPr>
          <w:rFonts w:asciiTheme="minorHAnsi" w:hAnsiTheme="minorHAnsi" w:cstheme="minorHAnsi"/>
          <w:sz w:val="24"/>
          <w:szCs w:val="24"/>
        </w:rPr>
      </w:pPr>
      <w:r w:rsidRPr="00E6120D">
        <w:rPr>
          <w:rFonts w:asciiTheme="minorHAnsi" w:hAnsiTheme="minorHAnsi" w:cstheme="minorHAnsi"/>
          <w:sz w:val="24"/>
          <w:szCs w:val="24"/>
        </w:rPr>
        <w:t>B.S. in Computer Engineering Technology</w:t>
      </w:r>
      <w:r w:rsidR="00E03F71" w:rsidRPr="00E6120D">
        <w:rPr>
          <w:rFonts w:asciiTheme="minorHAnsi" w:hAnsiTheme="minorHAnsi" w:cstheme="minorHAnsi"/>
          <w:sz w:val="24"/>
          <w:szCs w:val="24"/>
        </w:rPr>
        <w:t xml:space="preserve"> </w:t>
      </w:r>
      <w:r w:rsidR="0095272C" w:rsidRPr="00E6120D">
        <w:rPr>
          <w:rFonts w:asciiTheme="minorHAnsi" w:hAnsiTheme="minorHAnsi" w:cstheme="minorHAnsi"/>
          <w:sz w:val="24"/>
          <w:szCs w:val="24"/>
        </w:rPr>
        <w:t>/</w:t>
      </w:r>
      <w:r w:rsidR="0070237E" w:rsidRPr="00E6120D">
        <w:rPr>
          <w:rFonts w:asciiTheme="minorHAnsi" w:hAnsiTheme="minorHAnsi" w:cstheme="minorHAnsi"/>
          <w:sz w:val="24"/>
          <w:szCs w:val="24"/>
        </w:rPr>
        <w:t xml:space="preserve"> </w:t>
      </w:r>
      <w:r w:rsidRPr="00E6120D">
        <w:rPr>
          <w:rStyle w:val="Emphasis"/>
          <w:rFonts w:asciiTheme="minorHAnsi" w:hAnsiTheme="minorHAnsi" w:cstheme="minorHAnsi"/>
          <w:sz w:val="24"/>
          <w:szCs w:val="24"/>
        </w:rPr>
        <w:t>Southern Polytechnic State University (KSU), Marietta, GA</w:t>
      </w:r>
    </w:p>
    <w:p w14:paraId="2E48E03D" w14:textId="7796B465" w:rsidR="0021043E" w:rsidRPr="00E6120D" w:rsidRDefault="0021043E" w:rsidP="0021043E">
      <w:pPr>
        <w:pStyle w:val="Heading1"/>
        <w:rPr>
          <w:rFonts w:asciiTheme="minorHAnsi" w:hAnsiTheme="minorHAnsi" w:cstheme="minorHAnsi"/>
          <w:sz w:val="32"/>
          <w:szCs w:val="28"/>
        </w:rPr>
      </w:pPr>
      <w:r w:rsidRPr="00E6120D">
        <w:rPr>
          <w:rFonts w:asciiTheme="minorHAnsi" w:hAnsiTheme="minorHAnsi" w:cstheme="minorHAnsi"/>
          <w:sz w:val="32"/>
          <w:szCs w:val="28"/>
        </w:rPr>
        <w:t>Licenses &amp; Certifications</w:t>
      </w:r>
    </w:p>
    <w:p w14:paraId="6B937189" w14:textId="1EC96F45" w:rsidR="0021043E" w:rsidRPr="0021043E" w:rsidRDefault="0021043E" w:rsidP="0021043E">
      <w:pPr>
        <w:pStyle w:val="ListParagraph"/>
        <w:numPr>
          <w:ilvl w:val="0"/>
          <w:numId w:val="20"/>
        </w:numPr>
        <w:rPr>
          <w:rFonts w:cstheme="minorHAnsi"/>
          <w:sz w:val="20"/>
          <w:szCs w:val="20"/>
        </w:rPr>
      </w:pPr>
      <w:r w:rsidRPr="0021043E">
        <w:rPr>
          <w:rFonts w:cstheme="minorHAnsi"/>
          <w:sz w:val="20"/>
          <w:szCs w:val="20"/>
        </w:rPr>
        <w:t>Certified ScrumMaster (CSM) – Scrum Alliance</w:t>
      </w:r>
    </w:p>
    <w:p w14:paraId="2FEF1A80" w14:textId="178D5037" w:rsidR="0021043E" w:rsidRPr="0021043E" w:rsidRDefault="0021043E" w:rsidP="00FF6A48">
      <w:pPr>
        <w:pStyle w:val="ListParagraph"/>
        <w:rPr>
          <w:rFonts w:cstheme="minorHAnsi"/>
          <w:sz w:val="20"/>
          <w:szCs w:val="20"/>
        </w:rPr>
      </w:pPr>
    </w:p>
    <w:sectPr w:rsidR="0021043E" w:rsidRPr="0021043E" w:rsidSect="00D92B95">
      <w:footerReference w:type="default" r:id="rId10"/>
      <w:pgSz w:w="12240" w:h="15840" w:code="1"/>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3FC577" w14:textId="77777777" w:rsidR="007B1CC2" w:rsidRDefault="007B1CC2" w:rsidP="00725803">
      <w:pPr>
        <w:spacing w:after="0"/>
      </w:pPr>
      <w:r>
        <w:separator/>
      </w:r>
    </w:p>
  </w:endnote>
  <w:endnote w:type="continuationSeparator" w:id="0">
    <w:p w14:paraId="4E45CB17" w14:textId="77777777" w:rsidR="007B1CC2" w:rsidRDefault="007B1CC2"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6750255"/>
      <w:docPartObj>
        <w:docPartGallery w:val="Page Numbers (Bottom of Page)"/>
        <w:docPartUnique/>
      </w:docPartObj>
    </w:sdtPr>
    <w:sdtEndPr>
      <w:rPr>
        <w:noProof/>
      </w:rPr>
    </w:sdtEndPr>
    <w:sdtContent>
      <w:p w14:paraId="6F9CF47D" w14:textId="77777777" w:rsidR="005A4A49" w:rsidRDefault="005A4A49">
        <w:pPr>
          <w:pStyle w:val="Footer"/>
        </w:pPr>
        <w:r>
          <w:fldChar w:fldCharType="begin"/>
        </w:r>
        <w:r>
          <w:instrText xml:space="preserve"> PAGE   \* MERGEFORMAT </w:instrText>
        </w:r>
        <w:r>
          <w:fldChar w:fldCharType="separate"/>
        </w:r>
        <w:r w:rsidR="00BC737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C4C4A1" w14:textId="77777777" w:rsidR="007B1CC2" w:rsidRDefault="007B1CC2" w:rsidP="00725803">
      <w:pPr>
        <w:spacing w:after="0"/>
      </w:pPr>
      <w:r>
        <w:separator/>
      </w:r>
    </w:p>
  </w:footnote>
  <w:footnote w:type="continuationSeparator" w:id="0">
    <w:p w14:paraId="012F0EBF" w14:textId="77777777" w:rsidR="007B1CC2" w:rsidRDefault="007B1CC2"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A47A5D2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27710BD"/>
    <w:multiLevelType w:val="hybridMultilevel"/>
    <w:tmpl w:val="99945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550F9A"/>
    <w:multiLevelType w:val="hybridMultilevel"/>
    <w:tmpl w:val="8576A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DF6B9B"/>
    <w:multiLevelType w:val="hybridMultilevel"/>
    <w:tmpl w:val="E2D21F3A"/>
    <w:lvl w:ilvl="0" w:tplc="04090001">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E4070D"/>
    <w:multiLevelType w:val="hybridMultilevel"/>
    <w:tmpl w:val="683AD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9E43B6"/>
    <w:multiLevelType w:val="hybridMultilevel"/>
    <w:tmpl w:val="E3FCD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C61FB7"/>
    <w:multiLevelType w:val="hybridMultilevel"/>
    <w:tmpl w:val="C5DAE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6A3418"/>
    <w:multiLevelType w:val="hybridMultilevel"/>
    <w:tmpl w:val="9828B2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7"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72800B0"/>
    <w:multiLevelType w:val="hybridMultilevel"/>
    <w:tmpl w:val="3F027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F0442A"/>
    <w:multiLevelType w:val="hybridMultilevel"/>
    <w:tmpl w:val="96AE0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137582"/>
    <w:multiLevelType w:val="hybridMultilevel"/>
    <w:tmpl w:val="B2643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8E3176"/>
    <w:multiLevelType w:val="hybridMultilevel"/>
    <w:tmpl w:val="D8527CCE"/>
    <w:lvl w:ilvl="0" w:tplc="04090001">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DE2B48"/>
    <w:multiLevelType w:val="hybridMultilevel"/>
    <w:tmpl w:val="17D80350"/>
    <w:lvl w:ilvl="0" w:tplc="6A20B8F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225974">
    <w:abstractNumId w:val="16"/>
  </w:num>
  <w:num w:numId="2" w16cid:durableId="2061442056">
    <w:abstractNumId w:val="7"/>
  </w:num>
  <w:num w:numId="3" w16cid:durableId="187446809">
    <w:abstractNumId w:val="6"/>
  </w:num>
  <w:num w:numId="4" w16cid:durableId="23698104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83832490">
    <w:abstractNumId w:val="8"/>
  </w:num>
  <w:num w:numId="6" w16cid:durableId="6179738">
    <w:abstractNumId w:val="17"/>
  </w:num>
  <w:num w:numId="7" w16cid:durableId="1055010221">
    <w:abstractNumId w:val="5"/>
  </w:num>
  <w:num w:numId="8" w16cid:durableId="1063405958">
    <w:abstractNumId w:val="4"/>
  </w:num>
  <w:num w:numId="9" w16cid:durableId="1820342828">
    <w:abstractNumId w:val="3"/>
  </w:num>
  <w:num w:numId="10" w16cid:durableId="1771856635">
    <w:abstractNumId w:val="2"/>
  </w:num>
  <w:num w:numId="11" w16cid:durableId="469369167">
    <w:abstractNumId w:val="1"/>
  </w:num>
  <w:num w:numId="12" w16cid:durableId="1892299620">
    <w:abstractNumId w:val="0"/>
  </w:num>
  <w:num w:numId="13" w16cid:durableId="1104885145">
    <w:abstractNumId w:val="22"/>
  </w:num>
  <w:num w:numId="14" w16cid:durableId="2053918292">
    <w:abstractNumId w:val="20"/>
  </w:num>
  <w:num w:numId="15" w16cid:durableId="836650502">
    <w:abstractNumId w:val="21"/>
  </w:num>
  <w:num w:numId="16" w16cid:durableId="1535968142">
    <w:abstractNumId w:val="18"/>
  </w:num>
  <w:num w:numId="17" w16cid:durableId="1969433108">
    <w:abstractNumId w:val="10"/>
  </w:num>
  <w:num w:numId="18" w16cid:durableId="1816752303">
    <w:abstractNumId w:val="13"/>
  </w:num>
  <w:num w:numId="19" w16cid:durableId="440030402">
    <w:abstractNumId w:val="19"/>
  </w:num>
  <w:num w:numId="20" w16cid:durableId="1721711148">
    <w:abstractNumId w:val="9"/>
  </w:num>
  <w:num w:numId="21" w16cid:durableId="1465537621">
    <w:abstractNumId w:val="12"/>
  </w:num>
  <w:num w:numId="22" w16cid:durableId="970130919">
    <w:abstractNumId w:val="14"/>
  </w:num>
  <w:num w:numId="23" w16cid:durableId="1959681836">
    <w:abstractNumId w:val="15"/>
  </w:num>
  <w:num w:numId="24" w16cid:durableId="1378405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200"/>
    <w:rsid w:val="00020D8A"/>
    <w:rsid w:val="00025E77"/>
    <w:rsid w:val="00026073"/>
    <w:rsid w:val="00027312"/>
    <w:rsid w:val="00033735"/>
    <w:rsid w:val="00034D05"/>
    <w:rsid w:val="00037EED"/>
    <w:rsid w:val="000645F2"/>
    <w:rsid w:val="00082F03"/>
    <w:rsid w:val="000835A0"/>
    <w:rsid w:val="00083FA1"/>
    <w:rsid w:val="000934A2"/>
    <w:rsid w:val="000A534C"/>
    <w:rsid w:val="000D230A"/>
    <w:rsid w:val="000D2342"/>
    <w:rsid w:val="000F17A5"/>
    <w:rsid w:val="001024F1"/>
    <w:rsid w:val="00105200"/>
    <w:rsid w:val="0013051A"/>
    <w:rsid w:val="001328C4"/>
    <w:rsid w:val="001521CA"/>
    <w:rsid w:val="001B0955"/>
    <w:rsid w:val="001C3B0E"/>
    <w:rsid w:val="001C55C6"/>
    <w:rsid w:val="001E3433"/>
    <w:rsid w:val="0020298B"/>
    <w:rsid w:val="0021043E"/>
    <w:rsid w:val="00223C12"/>
    <w:rsid w:val="00224667"/>
    <w:rsid w:val="00227784"/>
    <w:rsid w:val="0023705D"/>
    <w:rsid w:val="00250A31"/>
    <w:rsid w:val="00251C13"/>
    <w:rsid w:val="00257759"/>
    <w:rsid w:val="0026216C"/>
    <w:rsid w:val="00273DDB"/>
    <w:rsid w:val="00274C35"/>
    <w:rsid w:val="0027647C"/>
    <w:rsid w:val="002922D0"/>
    <w:rsid w:val="002A47D5"/>
    <w:rsid w:val="002A72AA"/>
    <w:rsid w:val="002E4B7E"/>
    <w:rsid w:val="00340B03"/>
    <w:rsid w:val="00344FB8"/>
    <w:rsid w:val="00353AFA"/>
    <w:rsid w:val="00380AE7"/>
    <w:rsid w:val="003A6943"/>
    <w:rsid w:val="003B1423"/>
    <w:rsid w:val="003D1BCE"/>
    <w:rsid w:val="003D7AED"/>
    <w:rsid w:val="003E3A5A"/>
    <w:rsid w:val="00410BA2"/>
    <w:rsid w:val="00420138"/>
    <w:rsid w:val="00434074"/>
    <w:rsid w:val="00450A04"/>
    <w:rsid w:val="00450E97"/>
    <w:rsid w:val="00451F82"/>
    <w:rsid w:val="00463C3B"/>
    <w:rsid w:val="00465DEC"/>
    <w:rsid w:val="00471F6E"/>
    <w:rsid w:val="004937AE"/>
    <w:rsid w:val="004B2B51"/>
    <w:rsid w:val="004C276E"/>
    <w:rsid w:val="004E2970"/>
    <w:rsid w:val="004E57FB"/>
    <w:rsid w:val="00502148"/>
    <w:rsid w:val="005026DD"/>
    <w:rsid w:val="00513EFC"/>
    <w:rsid w:val="0052113B"/>
    <w:rsid w:val="0054511C"/>
    <w:rsid w:val="005621C5"/>
    <w:rsid w:val="00564951"/>
    <w:rsid w:val="00573BF9"/>
    <w:rsid w:val="005A0133"/>
    <w:rsid w:val="005A3FE7"/>
    <w:rsid w:val="005A4A49"/>
    <w:rsid w:val="005A4B31"/>
    <w:rsid w:val="005B1D68"/>
    <w:rsid w:val="005F1E58"/>
    <w:rsid w:val="005F2058"/>
    <w:rsid w:val="00604935"/>
    <w:rsid w:val="00611B37"/>
    <w:rsid w:val="00616590"/>
    <w:rsid w:val="00617ACE"/>
    <w:rsid w:val="006252B4"/>
    <w:rsid w:val="00646BA2"/>
    <w:rsid w:val="00656742"/>
    <w:rsid w:val="00660746"/>
    <w:rsid w:val="00675EA0"/>
    <w:rsid w:val="006A22D5"/>
    <w:rsid w:val="006B5219"/>
    <w:rsid w:val="006C08A0"/>
    <w:rsid w:val="006C173A"/>
    <w:rsid w:val="006C47D8"/>
    <w:rsid w:val="006D2D08"/>
    <w:rsid w:val="006F26A2"/>
    <w:rsid w:val="006F4996"/>
    <w:rsid w:val="00701A42"/>
    <w:rsid w:val="0070237E"/>
    <w:rsid w:val="00711586"/>
    <w:rsid w:val="00725803"/>
    <w:rsid w:val="00725CB5"/>
    <w:rsid w:val="007307A3"/>
    <w:rsid w:val="00752315"/>
    <w:rsid w:val="0075313C"/>
    <w:rsid w:val="00756BFA"/>
    <w:rsid w:val="00761D76"/>
    <w:rsid w:val="007771AD"/>
    <w:rsid w:val="00780847"/>
    <w:rsid w:val="0079670E"/>
    <w:rsid w:val="007A4242"/>
    <w:rsid w:val="007A6985"/>
    <w:rsid w:val="007B1CC2"/>
    <w:rsid w:val="0081658D"/>
    <w:rsid w:val="00832373"/>
    <w:rsid w:val="00857E6B"/>
    <w:rsid w:val="0087421E"/>
    <w:rsid w:val="00887003"/>
    <w:rsid w:val="008968C4"/>
    <w:rsid w:val="008C03A4"/>
    <w:rsid w:val="008D408A"/>
    <w:rsid w:val="008D7C1C"/>
    <w:rsid w:val="0092291B"/>
    <w:rsid w:val="00927828"/>
    <w:rsid w:val="00932D92"/>
    <w:rsid w:val="009522BF"/>
    <w:rsid w:val="0095272C"/>
    <w:rsid w:val="0095679B"/>
    <w:rsid w:val="009648DC"/>
    <w:rsid w:val="00972024"/>
    <w:rsid w:val="009856EB"/>
    <w:rsid w:val="009B16D7"/>
    <w:rsid w:val="009C4127"/>
    <w:rsid w:val="009F04D2"/>
    <w:rsid w:val="009F2BA7"/>
    <w:rsid w:val="009F5C41"/>
    <w:rsid w:val="009F6DA0"/>
    <w:rsid w:val="00A01182"/>
    <w:rsid w:val="00A22D93"/>
    <w:rsid w:val="00A33344"/>
    <w:rsid w:val="00A338F7"/>
    <w:rsid w:val="00A352D1"/>
    <w:rsid w:val="00A36335"/>
    <w:rsid w:val="00A4718F"/>
    <w:rsid w:val="00A57B91"/>
    <w:rsid w:val="00A627E6"/>
    <w:rsid w:val="00A773AD"/>
    <w:rsid w:val="00A8714E"/>
    <w:rsid w:val="00A91981"/>
    <w:rsid w:val="00AD13CB"/>
    <w:rsid w:val="00AD1CA7"/>
    <w:rsid w:val="00AD3FD8"/>
    <w:rsid w:val="00AE3AC3"/>
    <w:rsid w:val="00AE486F"/>
    <w:rsid w:val="00AF7882"/>
    <w:rsid w:val="00B0298E"/>
    <w:rsid w:val="00B24B31"/>
    <w:rsid w:val="00B370A8"/>
    <w:rsid w:val="00BC7376"/>
    <w:rsid w:val="00BD669A"/>
    <w:rsid w:val="00BE7BB7"/>
    <w:rsid w:val="00BF148D"/>
    <w:rsid w:val="00C01AFC"/>
    <w:rsid w:val="00C04AB7"/>
    <w:rsid w:val="00C13D4C"/>
    <w:rsid w:val="00C13F2B"/>
    <w:rsid w:val="00C35373"/>
    <w:rsid w:val="00C424E1"/>
    <w:rsid w:val="00C43D65"/>
    <w:rsid w:val="00C80BEC"/>
    <w:rsid w:val="00C84833"/>
    <w:rsid w:val="00C9044F"/>
    <w:rsid w:val="00CB2E29"/>
    <w:rsid w:val="00CE38B4"/>
    <w:rsid w:val="00CF641D"/>
    <w:rsid w:val="00D117C3"/>
    <w:rsid w:val="00D2420D"/>
    <w:rsid w:val="00D30382"/>
    <w:rsid w:val="00D413F9"/>
    <w:rsid w:val="00D44E50"/>
    <w:rsid w:val="00D550FA"/>
    <w:rsid w:val="00D57DC6"/>
    <w:rsid w:val="00D63946"/>
    <w:rsid w:val="00D77E31"/>
    <w:rsid w:val="00D830F3"/>
    <w:rsid w:val="00D90060"/>
    <w:rsid w:val="00D90743"/>
    <w:rsid w:val="00D92B95"/>
    <w:rsid w:val="00D95FC4"/>
    <w:rsid w:val="00DB04DB"/>
    <w:rsid w:val="00DC747C"/>
    <w:rsid w:val="00E03F71"/>
    <w:rsid w:val="00E1333A"/>
    <w:rsid w:val="00E154B5"/>
    <w:rsid w:val="00E232F0"/>
    <w:rsid w:val="00E2649A"/>
    <w:rsid w:val="00E36D59"/>
    <w:rsid w:val="00E378C9"/>
    <w:rsid w:val="00E46081"/>
    <w:rsid w:val="00E52791"/>
    <w:rsid w:val="00E60164"/>
    <w:rsid w:val="00E6120D"/>
    <w:rsid w:val="00E61DA8"/>
    <w:rsid w:val="00E67D80"/>
    <w:rsid w:val="00E83195"/>
    <w:rsid w:val="00E84F09"/>
    <w:rsid w:val="00E908D3"/>
    <w:rsid w:val="00E9123F"/>
    <w:rsid w:val="00E94242"/>
    <w:rsid w:val="00EB1EDC"/>
    <w:rsid w:val="00EE7D8B"/>
    <w:rsid w:val="00EF42A4"/>
    <w:rsid w:val="00F00A4F"/>
    <w:rsid w:val="00F10543"/>
    <w:rsid w:val="00F11017"/>
    <w:rsid w:val="00F33CD8"/>
    <w:rsid w:val="00F7595F"/>
    <w:rsid w:val="00F86C41"/>
    <w:rsid w:val="00F96766"/>
    <w:rsid w:val="00FA6FED"/>
    <w:rsid w:val="00FD1DE2"/>
    <w:rsid w:val="00FE0380"/>
    <w:rsid w:val="00FE3BD0"/>
    <w:rsid w:val="00FE5D59"/>
    <w:rsid w:val="00FF096C"/>
    <w:rsid w:val="00FF1FE5"/>
    <w:rsid w:val="00FF6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85904C"/>
  <w15:chartTrackingRefBased/>
  <w15:docId w15:val="{97D61154-89C8-4DC0-9BF3-D9B81B35F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 w:type="character" w:customStyle="1" w:styleId="vanity-namedomain">
    <w:name w:val="vanity-name__domain"/>
    <w:basedOn w:val="DefaultParagraphFont"/>
    <w:rsid w:val="00B0298E"/>
  </w:style>
  <w:style w:type="character" w:customStyle="1" w:styleId="vanity-namedisplay-name">
    <w:name w:val="vanity-name__display-name"/>
    <w:basedOn w:val="DefaultParagraphFont"/>
    <w:rsid w:val="00B0298E"/>
  </w:style>
  <w:style w:type="character" w:styleId="UnresolvedMention">
    <w:name w:val="Unresolved Mention"/>
    <w:basedOn w:val="DefaultParagraphFont"/>
    <w:uiPriority w:val="99"/>
    <w:semiHidden/>
    <w:unhideWhenUsed/>
    <w:rsid w:val="004B2B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397273">
      <w:bodyDiv w:val="1"/>
      <w:marLeft w:val="0"/>
      <w:marRight w:val="0"/>
      <w:marTop w:val="0"/>
      <w:marBottom w:val="0"/>
      <w:divBdr>
        <w:top w:val="none" w:sz="0" w:space="0" w:color="auto"/>
        <w:left w:val="none" w:sz="0" w:space="0" w:color="auto"/>
        <w:bottom w:val="none" w:sz="0" w:space="0" w:color="auto"/>
        <w:right w:val="none" w:sz="0" w:space="0" w:color="auto"/>
      </w:divBdr>
    </w:div>
    <w:div w:id="763840766">
      <w:bodyDiv w:val="1"/>
      <w:marLeft w:val="0"/>
      <w:marRight w:val="0"/>
      <w:marTop w:val="0"/>
      <w:marBottom w:val="0"/>
      <w:divBdr>
        <w:top w:val="none" w:sz="0" w:space="0" w:color="auto"/>
        <w:left w:val="none" w:sz="0" w:space="0" w:color="auto"/>
        <w:bottom w:val="none" w:sz="0" w:space="0" w:color="auto"/>
        <w:right w:val="none" w:sz="0" w:space="0" w:color="auto"/>
      </w:divBdr>
    </w:div>
    <w:div w:id="1637298475">
      <w:bodyDiv w:val="1"/>
      <w:marLeft w:val="0"/>
      <w:marRight w:val="0"/>
      <w:marTop w:val="0"/>
      <w:marBottom w:val="0"/>
      <w:divBdr>
        <w:top w:val="none" w:sz="0" w:space="0" w:color="auto"/>
        <w:left w:val="none" w:sz="0" w:space="0" w:color="auto"/>
        <w:bottom w:val="none" w:sz="0" w:space="0" w:color="auto"/>
        <w:right w:val="none" w:sz="0" w:space="0" w:color="auto"/>
      </w:divBdr>
    </w:div>
    <w:div w:id="1674607391">
      <w:bodyDiv w:val="1"/>
      <w:marLeft w:val="0"/>
      <w:marRight w:val="0"/>
      <w:marTop w:val="0"/>
      <w:marBottom w:val="0"/>
      <w:divBdr>
        <w:top w:val="none" w:sz="0" w:space="0" w:color="auto"/>
        <w:left w:val="none" w:sz="0" w:space="0" w:color="auto"/>
        <w:bottom w:val="none" w:sz="0" w:space="0" w:color="auto"/>
        <w:right w:val="none" w:sz="0" w:space="0" w:color="auto"/>
      </w:divBdr>
    </w:div>
    <w:div w:id="169712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mas-engineer.github.io/MSmith-Work-Profi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isy\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6072875FA2743BFB91DE9884A3B9091"/>
        <w:category>
          <w:name w:val="General"/>
          <w:gallery w:val="placeholder"/>
        </w:category>
        <w:types>
          <w:type w:val="bbPlcHdr"/>
        </w:types>
        <w:behaviors>
          <w:behavior w:val="content"/>
        </w:behaviors>
        <w:guid w:val="{592ECB6F-31A2-4081-8E2C-9C85A19E1825}"/>
      </w:docPartPr>
      <w:docPartBody>
        <w:p w:rsidR="004A4562" w:rsidRDefault="005F497F">
          <w:pPr>
            <w:pStyle w:val="E6072875FA2743BFB91DE9884A3B9091"/>
          </w:pPr>
          <w:r>
            <w:t>First Name</w:t>
          </w:r>
        </w:p>
      </w:docPartBody>
    </w:docPart>
    <w:docPart>
      <w:docPartPr>
        <w:name w:val="DFBA5BB4B9C7489297BC1586020E4BF3"/>
        <w:category>
          <w:name w:val="General"/>
          <w:gallery w:val="placeholder"/>
        </w:category>
        <w:types>
          <w:type w:val="bbPlcHdr"/>
        </w:types>
        <w:behaviors>
          <w:behavior w:val="content"/>
        </w:behaviors>
        <w:guid w:val="{65E28B4A-746F-4583-AB78-B223007DFAF2}"/>
      </w:docPartPr>
      <w:docPartBody>
        <w:p w:rsidR="004A4562" w:rsidRDefault="005F497F">
          <w:pPr>
            <w:pStyle w:val="DFBA5BB4B9C7489297BC1586020E4BF3"/>
          </w:pPr>
          <w:r w:rsidRPr="009D0878">
            <w:t>Address</w:t>
          </w:r>
        </w:p>
      </w:docPartBody>
    </w:docPart>
    <w:docPart>
      <w:docPartPr>
        <w:name w:val="EA7F1B18C3844E39A8660E09F1DE88CD"/>
        <w:category>
          <w:name w:val="General"/>
          <w:gallery w:val="placeholder"/>
        </w:category>
        <w:types>
          <w:type w:val="bbPlcHdr"/>
        </w:types>
        <w:behaviors>
          <w:behavior w:val="content"/>
        </w:behaviors>
        <w:guid w:val="{756C08B1-EFA3-4F9F-B198-66CACB74732E}"/>
      </w:docPartPr>
      <w:docPartBody>
        <w:p w:rsidR="004A4562" w:rsidRDefault="005F497F">
          <w:pPr>
            <w:pStyle w:val="EA7F1B18C3844E39A8660E09F1DE88CD"/>
          </w:pPr>
          <w:r w:rsidRPr="009D0878">
            <w:t>Phone</w:t>
          </w:r>
        </w:p>
      </w:docPartBody>
    </w:docPart>
    <w:docPart>
      <w:docPartPr>
        <w:name w:val="D88FE8023B774928824AB12B8FA39656"/>
        <w:category>
          <w:name w:val="General"/>
          <w:gallery w:val="placeholder"/>
        </w:category>
        <w:types>
          <w:type w:val="bbPlcHdr"/>
        </w:types>
        <w:behaviors>
          <w:behavior w:val="content"/>
        </w:behaviors>
        <w:guid w:val="{ED7CA4A0-41B1-43F8-AF4A-9C4FFF6EDFD4}"/>
      </w:docPartPr>
      <w:docPartBody>
        <w:p w:rsidR="004A4562" w:rsidRDefault="005F497F">
          <w:pPr>
            <w:pStyle w:val="D88FE8023B774928824AB12B8FA39656"/>
          </w:pPr>
          <w:r w:rsidRPr="009D0878">
            <w:t>Email</w:t>
          </w:r>
        </w:p>
      </w:docPartBody>
    </w:docPart>
    <w:docPart>
      <w:docPartPr>
        <w:name w:val="20E4124C04874F6BA3E5E80AFEC860F7"/>
        <w:category>
          <w:name w:val="General"/>
          <w:gallery w:val="placeholder"/>
        </w:category>
        <w:types>
          <w:type w:val="bbPlcHdr"/>
        </w:types>
        <w:behaviors>
          <w:behavior w:val="content"/>
        </w:behaviors>
        <w:guid w:val="{A2252D01-710D-4D63-999B-ED15CD232A4C}"/>
      </w:docPartPr>
      <w:docPartBody>
        <w:p w:rsidR="004A4562" w:rsidRDefault="005F497F">
          <w:pPr>
            <w:pStyle w:val="20E4124C04874F6BA3E5E80AFEC860F7"/>
          </w:pPr>
          <w:r w:rsidRPr="009D0878">
            <w:t>LinkedIn Profile</w:t>
          </w:r>
        </w:p>
      </w:docPartBody>
    </w:docPart>
    <w:docPart>
      <w:docPartPr>
        <w:name w:val="BA1ECC9E0FA2421CA3644130313AB3F4"/>
        <w:category>
          <w:name w:val="General"/>
          <w:gallery w:val="placeholder"/>
        </w:category>
        <w:types>
          <w:type w:val="bbPlcHdr"/>
        </w:types>
        <w:behaviors>
          <w:behavior w:val="content"/>
        </w:behaviors>
        <w:guid w:val="{6747F2DB-B316-41AD-985A-25556A4C3078}"/>
      </w:docPartPr>
      <w:docPartBody>
        <w:p w:rsidR="004A4562" w:rsidRDefault="005F497F">
          <w:pPr>
            <w:pStyle w:val="BA1ECC9E0FA2421CA3644130313AB3F4"/>
          </w:pPr>
          <w:r>
            <w:t>Skills</w:t>
          </w:r>
        </w:p>
      </w:docPartBody>
    </w:docPart>
    <w:docPart>
      <w:docPartPr>
        <w:name w:val="117C116563B345318C561989EA16B0C2"/>
        <w:category>
          <w:name w:val="General"/>
          <w:gallery w:val="placeholder"/>
        </w:category>
        <w:types>
          <w:type w:val="bbPlcHdr"/>
        </w:types>
        <w:behaviors>
          <w:behavior w:val="content"/>
        </w:behaviors>
        <w:guid w:val="{9A3CAEA3-24A6-4BFC-952F-B550B95E68B5}"/>
      </w:docPartPr>
      <w:docPartBody>
        <w:p w:rsidR="004A4562" w:rsidRDefault="005F497F">
          <w:pPr>
            <w:pStyle w:val="117C116563B345318C561989EA16B0C2"/>
          </w:pPr>
          <w:r w:rsidRPr="00AD3FD8">
            <w:t>Experience</w:t>
          </w:r>
        </w:p>
      </w:docPartBody>
    </w:docPart>
    <w:docPart>
      <w:docPartPr>
        <w:name w:val="AE9145A6960F4DFB809B2A529D8D0141"/>
        <w:category>
          <w:name w:val="General"/>
          <w:gallery w:val="placeholder"/>
        </w:category>
        <w:types>
          <w:type w:val="bbPlcHdr"/>
        </w:types>
        <w:behaviors>
          <w:behavior w:val="content"/>
        </w:behaviors>
        <w:guid w:val="{0D7BDB3A-377E-4910-9734-E6032C13D9FA}"/>
      </w:docPartPr>
      <w:docPartBody>
        <w:p w:rsidR="004A4562" w:rsidRDefault="005F497F">
          <w:pPr>
            <w:pStyle w:val="AE9145A6960F4DFB809B2A529D8D0141"/>
          </w:pPr>
          <w:r w:rsidRPr="0070237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96A"/>
    <w:rsid w:val="00013A60"/>
    <w:rsid w:val="0006696A"/>
    <w:rsid w:val="00176763"/>
    <w:rsid w:val="00205BEB"/>
    <w:rsid w:val="00250397"/>
    <w:rsid w:val="003B4B0B"/>
    <w:rsid w:val="00402139"/>
    <w:rsid w:val="004047ED"/>
    <w:rsid w:val="00483FD4"/>
    <w:rsid w:val="004A4562"/>
    <w:rsid w:val="004F433F"/>
    <w:rsid w:val="00583295"/>
    <w:rsid w:val="0058452F"/>
    <w:rsid w:val="005F497F"/>
    <w:rsid w:val="00604935"/>
    <w:rsid w:val="007A4A4D"/>
    <w:rsid w:val="0081599C"/>
    <w:rsid w:val="00850EE8"/>
    <w:rsid w:val="008C52C2"/>
    <w:rsid w:val="009B474C"/>
    <w:rsid w:val="009D7870"/>
    <w:rsid w:val="00A91981"/>
    <w:rsid w:val="00AE486F"/>
    <w:rsid w:val="00C2325E"/>
    <w:rsid w:val="00C25E17"/>
    <w:rsid w:val="00CF641D"/>
    <w:rsid w:val="00D91B68"/>
    <w:rsid w:val="00DA3EEA"/>
    <w:rsid w:val="00E408D6"/>
    <w:rsid w:val="00FF1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072875FA2743BFB91DE9884A3B9091">
    <w:name w:val="E6072875FA2743BFB91DE9884A3B9091"/>
  </w:style>
  <w:style w:type="paragraph" w:customStyle="1" w:styleId="DFBA5BB4B9C7489297BC1586020E4BF3">
    <w:name w:val="DFBA5BB4B9C7489297BC1586020E4BF3"/>
  </w:style>
  <w:style w:type="paragraph" w:customStyle="1" w:styleId="EA7F1B18C3844E39A8660E09F1DE88CD">
    <w:name w:val="EA7F1B18C3844E39A8660E09F1DE88CD"/>
  </w:style>
  <w:style w:type="paragraph" w:customStyle="1" w:styleId="D88FE8023B774928824AB12B8FA39656">
    <w:name w:val="D88FE8023B774928824AB12B8FA39656"/>
  </w:style>
  <w:style w:type="paragraph" w:customStyle="1" w:styleId="20E4124C04874F6BA3E5E80AFEC860F7">
    <w:name w:val="20E4124C04874F6BA3E5E80AFEC860F7"/>
  </w:style>
  <w:style w:type="paragraph" w:customStyle="1" w:styleId="BA1ECC9E0FA2421CA3644130313AB3F4">
    <w:name w:val="BA1ECC9E0FA2421CA3644130313AB3F4"/>
  </w:style>
  <w:style w:type="paragraph" w:customStyle="1" w:styleId="117C116563B345318C561989EA16B0C2">
    <w:name w:val="117C116563B345318C561989EA16B0C2"/>
  </w:style>
  <w:style w:type="character" w:styleId="Emphasis">
    <w:name w:val="Emphasis"/>
    <w:basedOn w:val="DefaultParagraphFont"/>
    <w:uiPriority w:val="20"/>
    <w:qFormat/>
    <w:rsid w:val="0006696A"/>
    <w:rPr>
      <w:b w:val="0"/>
      <w:i w:val="0"/>
      <w:iCs/>
      <w:color w:val="595959" w:themeColor="text1" w:themeTint="A6"/>
    </w:rPr>
  </w:style>
  <w:style w:type="paragraph" w:customStyle="1" w:styleId="AE9145A6960F4DFB809B2A529D8D0141">
    <w:name w:val="AE9145A6960F4DFB809B2A529D8D01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Maria Smith
QA Test Engineer</Abstract>
  <CompanyAddress>Atlanta, GA</CompanyAddress>
  <CompanyPhone>404.960.9714</CompanyPhone>
  <CompanyFax/>
  <CompanyEmail>Mpitts.Engineer@gmail.com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26E02C-59C6-4207-9A09-CA3E88E3F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Balanced Resume (Modern design)</Template>
  <TotalTime>41</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DaisyDukes</dc:creator>
  <cp:keywords>www.linkedin.com/in/mariaasmith6</cp:keywords>
  <dc:description/>
  <cp:lastModifiedBy>Ria Smith</cp:lastModifiedBy>
  <cp:revision>13</cp:revision>
  <dcterms:created xsi:type="dcterms:W3CDTF">2024-11-13T18:11:00Z</dcterms:created>
  <dcterms:modified xsi:type="dcterms:W3CDTF">2024-12-03T17:31:00Z</dcterms:modified>
  <cp:category>Pitts</cp:category>
</cp:coreProperties>
</file>