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450A04" w14:paraId="572145B9" w14:textId="77777777" w:rsidTr="006C08A0">
        <w:tc>
          <w:tcPr>
            <w:tcW w:w="5013" w:type="dxa"/>
            <w:vAlign w:val="bottom"/>
          </w:tcPr>
          <w:p w14:paraId="67C003E8" w14:textId="77777777" w:rsidR="00C84833" w:rsidRDefault="004B2B51" w:rsidP="004B2B51">
            <w:pPr>
              <w:pStyle w:val="Title"/>
              <w:spacing w:after="240" w:line="240" w:lineRule="auto"/>
              <w:rPr>
                <w:rFonts w:asciiTheme="minorHAnsi" w:hAnsiTheme="minorHAnsi" w:cstheme="minorHAnsi"/>
                <w:color w:val="007FAB" w:themeColor="accent1"/>
                <w:sz w:val="48"/>
                <w:szCs w:val="48"/>
              </w:rPr>
            </w:pPr>
            <w:sdt>
              <w:sdtPr>
                <w:rPr>
                  <w:rFonts w:asciiTheme="minorHAnsi" w:hAnsiTheme="minorHAnsi" w:cstheme="minorHAnsi"/>
                  <w:color w:val="007FAB" w:themeColor="accent1"/>
                  <w:sz w:val="48"/>
                  <w:szCs w:val="48"/>
                </w:rPr>
                <w:alias w:val="Enter first name:"/>
                <w:tag w:val="Enter first name:"/>
                <w:id w:val="1306818671"/>
                <w:placeholder>
                  <w:docPart w:val="E6072875FA2743BFB91DE9884A3B909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830F3">
                  <w:rPr>
                    <w:rFonts w:asciiTheme="minorHAnsi" w:hAnsiTheme="minorHAnsi" w:cstheme="minorHAnsi"/>
                    <w:color w:val="007FAB" w:themeColor="accent1"/>
                    <w:sz w:val="48"/>
                    <w:szCs w:val="48"/>
                  </w:rPr>
                  <w:t xml:space="preserve">Maria </w:t>
                </w:r>
                <w:r w:rsidR="008C03A4">
                  <w:rPr>
                    <w:rFonts w:asciiTheme="minorHAnsi" w:hAnsiTheme="minorHAnsi" w:cstheme="minorHAnsi"/>
                    <w:color w:val="007FAB" w:themeColor="accent1"/>
                    <w:sz w:val="48"/>
                    <w:szCs w:val="48"/>
                  </w:rPr>
                  <w:t>Smith</w:t>
                </w:r>
                <w:r w:rsidR="00D830F3">
                  <w:rPr>
                    <w:rFonts w:asciiTheme="minorHAnsi" w:hAnsiTheme="minorHAnsi" w:cstheme="minorHAnsi"/>
                    <w:color w:val="007FAB" w:themeColor="accent1"/>
                    <w:sz w:val="48"/>
                    <w:szCs w:val="48"/>
                  </w:rPr>
                  <w:br/>
                </w:r>
                <w:r w:rsidR="0027647C">
                  <w:rPr>
                    <w:rFonts w:asciiTheme="minorHAnsi" w:hAnsiTheme="minorHAnsi" w:cstheme="minorHAnsi"/>
                    <w:color w:val="007FAB" w:themeColor="accent1"/>
                    <w:sz w:val="48"/>
                    <w:szCs w:val="48"/>
                  </w:rPr>
                  <w:t>QA</w:t>
                </w:r>
                <w:r w:rsidR="007A6985">
                  <w:rPr>
                    <w:rFonts w:asciiTheme="minorHAnsi" w:hAnsiTheme="minorHAnsi" w:cstheme="minorHAnsi"/>
                    <w:color w:val="007FAB" w:themeColor="accent1"/>
                    <w:sz w:val="48"/>
                    <w:szCs w:val="48"/>
                  </w:rPr>
                  <w:t xml:space="preserve"> </w:t>
                </w:r>
                <w:r w:rsidR="00D830F3">
                  <w:rPr>
                    <w:rFonts w:asciiTheme="minorHAnsi" w:hAnsiTheme="minorHAnsi" w:cstheme="minorHAnsi"/>
                    <w:color w:val="007FAB" w:themeColor="accent1"/>
                    <w:sz w:val="48"/>
                    <w:szCs w:val="48"/>
                  </w:rPr>
                  <w:t>Test Engineer</w:t>
                </w:r>
              </w:sdtContent>
            </w:sdt>
          </w:p>
          <w:p w14:paraId="2301F772" w14:textId="33D0F3A7" w:rsidR="00344FB8" w:rsidRPr="00450A04" w:rsidRDefault="004B2B51" w:rsidP="004B2B51">
            <w:pPr>
              <w:pStyle w:val="Title"/>
              <w:spacing w:before="240"/>
              <w:rPr>
                <w:rFonts w:asciiTheme="minorHAnsi" w:hAnsiTheme="minorHAnsi" w:cstheme="minorHAnsi"/>
                <w:color w:val="007FAB" w:themeColor="accent1"/>
                <w:sz w:val="48"/>
                <w:szCs w:val="48"/>
              </w:rPr>
            </w:pPr>
            <w:hyperlink r:id="rId9" w:history="1">
              <w:r w:rsidR="00344FB8" w:rsidRPr="004B2B51">
                <w:rPr>
                  <w:rStyle w:val="Hyperlink"/>
                  <w:rFonts w:asciiTheme="minorHAnsi" w:hAnsiTheme="minorHAnsi" w:cstheme="minorHAnsi"/>
                  <w:color w:val="00B0F0"/>
                  <w:sz w:val="22"/>
                  <w:szCs w:val="22"/>
                </w:rPr>
                <w:t>Work Portfolio</w:t>
              </w:r>
            </w:hyperlink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450A04" w14:paraId="5BE17951" w14:textId="77777777" w:rsidTr="00105200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D7E914E" w14:textId="77777777" w:rsidR="004E2970" w:rsidRPr="00450A04" w:rsidRDefault="004B2B51" w:rsidP="004E2970">
                  <w:pPr>
                    <w:pStyle w:val="ContactInfo"/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  <w:color w:val="auto"/>
                      </w:rPr>
                      <w:alias w:val="Enter address:"/>
                      <w:tag w:val="Enter address:"/>
                      <w:id w:val="966779368"/>
                      <w:placeholder>
                        <w:docPart w:val="DFBA5BB4B9C7489297BC1586020E4BF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CB2E29">
                        <w:rPr>
                          <w:rFonts w:cstheme="minorHAnsi"/>
                          <w:color w:val="auto"/>
                        </w:rPr>
                        <w:t>Atlanta, GA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B991C5A" w14:textId="77777777" w:rsidR="00932D92" w:rsidRPr="00450A04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450A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0647B85" wp14:editId="09E38A44">
                            <wp:extent cx="118872" cy="118872"/>
                            <wp:effectExtent l="0" t="0" r="0" b="0"/>
                            <wp:docPr id="1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E632FE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450A04" w14:paraId="3CD0477C" w14:textId="77777777" w:rsidTr="00105200">
              <w:sdt>
                <w:sdtPr>
                  <w:rPr>
                    <w:rFonts w:cstheme="minorHAnsi"/>
                    <w:color w:val="auto"/>
                  </w:rPr>
                  <w:alias w:val="Enter phone:"/>
                  <w:tag w:val="Enter phone:"/>
                  <w:id w:val="-1849400302"/>
                  <w:placeholder>
                    <w:docPart w:val="EA7F1B18C3844E39A8660E09F1DE88C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73F80358" w14:textId="77777777" w:rsidR="00932D92" w:rsidRPr="00450A04" w:rsidRDefault="00CB2E29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color w:val="auto"/>
                        </w:rPr>
                        <w:t>404.960.9714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CA54EE4" w14:textId="77777777" w:rsidR="00932D92" w:rsidRPr="00450A04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450A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93C0A39" wp14:editId="0F611D67">
                            <wp:extent cx="109728" cy="109728"/>
                            <wp:effectExtent l="0" t="0" r="5080" b="5080"/>
                            <wp:docPr id="2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7AE6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450A04" w14:paraId="3FB56508" w14:textId="77777777" w:rsidTr="00105200">
              <w:sdt>
                <w:sdtPr>
                  <w:rPr>
                    <w:rFonts w:cstheme="minorHAnsi"/>
                    <w:color w:val="auto"/>
                  </w:rPr>
                  <w:alias w:val="Enter email:"/>
                  <w:tag w:val="Enter email:"/>
                  <w:id w:val="-675184368"/>
                  <w:placeholder>
                    <w:docPart w:val="D88FE8023B774928824AB12B8FA3965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D5344E7" w14:textId="77777777" w:rsidR="00932D92" w:rsidRPr="00450A04" w:rsidRDefault="00CB2E29" w:rsidP="00932D92">
                      <w:pPr>
                        <w:pStyle w:val="ContactInfo"/>
                        <w:rPr>
                          <w:rFonts w:cstheme="minorHAnsi"/>
                          <w:color w:val="auto"/>
                        </w:rPr>
                      </w:pPr>
                      <w:r>
                        <w:rPr>
                          <w:rFonts w:cstheme="minorHAnsi"/>
                          <w:color w:val="auto"/>
                        </w:rPr>
                        <w:t>Mpitts.Engineer@gmail.com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1E871821" w14:textId="0D01F78E" w:rsidR="00B0298E" w:rsidRPr="00450A04" w:rsidRDefault="007307A3" w:rsidP="00B0298E">
                  <w:pPr>
                    <w:pStyle w:val="Icons"/>
                    <w:rPr>
                      <w:rFonts w:cstheme="minorHAnsi"/>
                    </w:rPr>
                  </w:pPr>
                  <w:r w:rsidRPr="00450A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B1B317" wp14:editId="0B303574">
                            <wp:extent cx="137160" cy="91440"/>
                            <wp:effectExtent l="0" t="0" r="0" b="3810"/>
                            <wp:docPr id="3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297B5D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450A04" w14:paraId="2FEDAB68" w14:textId="77777777" w:rsidTr="00105200">
              <w:sdt>
                <w:sdtPr>
                  <w:rPr>
                    <w:rFonts w:cstheme="minorHAnsi"/>
                    <w:color w:val="036181" w:themeColor="hyperlink"/>
                    <w:sz w:val="20"/>
                    <w:szCs w:val="20"/>
                    <w:u w:val="single"/>
                  </w:rPr>
                  <w:alias w:val="Enter LinkedIn profile:"/>
                  <w:tag w:val="Enter LinkedIn profile:"/>
                  <w:id w:val="1102843699"/>
                  <w:placeholder>
                    <w:docPart w:val="20E4124C04874F6BA3E5E80AFEC860F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CF1C2D8" w14:textId="62E3603F" w:rsidR="00932D92" w:rsidRPr="00450A04" w:rsidRDefault="00AD1CA7" w:rsidP="00932D92">
                      <w:pPr>
                        <w:pStyle w:val="ContactInfo"/>
                        <w:rPr>
                          <w:rFonts w:cstheme="minorHAnsi"/>
                        </w:rPr>
                      </w:pPr>
                      <w:r w:rsidRPr="00B0298E">
                        <w:rPr>
                          <w:rFonts w:cstheme="minorHAnsi"/>
                          <w:color w:val="036181" w:themeColor="hyperlink"/>
                          <w:sz w:val="20"/>
                          <w:szCs w:val="20"/>
                          <w:u w:val="single"/>
                        </w:rPr>
                        <w:t>www.linkedin.com/in/mariaasmith6</w:t>
                      </w:r>
                      <w:r>
                        <w:rPr>
                          <w:rFonts w:cstheme="minorHAnsi"/>
                          <w:color w:val="036181" w:themeColor="hyperlink"/>
                          <w:sz w:val="20"/>
                          <w:szCs w:val="20"/>
                          <w:u w:val="single"/>
                        </w:rPr>
                        <w:br/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1CC9143" w14:textId="77777777" w:rsidR="00932D92" w:rsidRPr="00450A04" w:rsidRDefault="00932D92" w:rsidP="00932D92">
                  <w:pPr>
                    <w:pStyle w:val="Icons"/>
                    <w:rPr>
                      <w:rFonts w:cstheme="minorHAnsi"/>
                    </w:rPr>
                  </w:pPr>
                  <w:r w:rsidRPr="00450A04">
                    <w:rPr>
                      <w:rFonts w:cstheme="minorHAns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7F4A2D" wp14:editId="554D928A">
                            <wp:extent cx="109728" cy="109728"/>
                            <wp:effectExtent l="0" t="0" r="5080" b="5080"/>
                            <wp:docPr id="4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0DB7E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BD5761E" w14:textId="77777777" w:rsidR="00D92B95" w:rsidRPr="00450A04" w:rsidRDefault="00D92B95" w:rsidP="009D3336">
            <w:pPr>
              <w:pStyle w:val="Header"/>
              <w:rPr>
                <w:rFonts w:cstheme="minorHAnsi"/>
              </w:rPr>
            </w:pPr>
          </w:p>
        </w:tc>
      </w:tr>
    </w:tbl>
    <w:p w14:paraId="327CA878" w14:textId="22B26035" w:rsidR="00761D76" w:rsidRPr="00761D76" w:rsidRDefault="00761D76" w:rsidP="00FA6FED">
      <w:pPr>
        <w:spacing w:after="0" w:line="276" w:lineRule="auto"/>
        <w:rPr>
          <w:rFonts w:eastAsia="Times New Roman" w:cstheme="minorHAnsi"/>
          <w:color w:val="auto"/>
        </w:rPr>
      </w:pPr>
      <w:r w:rsidRPr="00450A04">
        <w:rPr>
          <w:rFonts w:eastAsia="Times New Roman" w:cstheme="minorHAnsi"/>
          <w:iCs/>
          <w:color w:val="auto"/>
        </w:rPr>
        <w:t>Analytical and solutions-oriented Test Engineer a</w:t>
      </w:r>
      <w:r w:rsidRPr="00761D76">
        <w:rPr>
          <w:rFonts w:eastAsia="Times New Roman" w:cstheme="minorHAnsi"/>
          <w:color w:val="auto"/>
        </w:rPr>
        <w:t xml:space="preserve">dept at readily gathering and translating </w:t>
      </w:r>
      <w:r w:rsidR="00FA6FED">
        <w:rPr>
          <w:rFonts w:eastAsia="Times New Roman" w:cstheme="minorHAnsi"/>
          <w:color w:val="auto"/>
        </w:rPr>
        <w:t>Product Requirement D</w:t>
      </w:r>
      <w:r w:rsidRPr="00450A04">
        <w:rPr>
          <w:rFonts w:eastAsia="Times New Roman" w:cstheme="minorHAnsi"/>
          <w:color w:val="auto"/>
        </w:rPr>
        <w:t>ocuments</w:t>
      </w:r>
      <w:r w:rsidRPr="00761D76">
        <w:rPr>
          <w:rFonts w:eastAsia="Times New Roman" w:cstheme="minorHAnsi"/>
          <w:color w:val="auto"/>
        </w:rPr>
        <w:t xml:space="preserve"> into viable </w:t>
      </w:r>
      <w:r w:rsidRPr="00450A04">
        <w:rPr>
          <w:rFonts w:eastAsia="Times New Roman" w:cstheme="minorHAnsi"/>
          <w:color w:val="auto"/>
        </w:rPr>
        <w:t xml:space="preserve">test </w:t>
      </w:r>
      <w:r w:rsidR="0081658D" w:rsidRPr="00450A04">
        <w:rPr>
          <w:rFonts w:eastAsia="Times New Roman" w:cstheme="minorHAnsi"/>
          <w:color w:val="auto"/>
        </w:rPr>
        <w:t>cases</w:t>
      </w:r>
      <w:r w:rsidRPr="00761D76">
        <w:rPr>
          <w:rFonts w:eastAsia="Times New Roman" w:cstheme="minorHAnsi"/>
          <w:color w:val="auto"/>
        </w:rPr>
        <w:t>.</w:t>
      </w:r>
      <w:r w:rsidRPr="00450A04">
        <w:rPr>
          <w:rFonts w:eastAsia="Times New Roman" w:cstheme="minorHAnsi"/>
          <w:iCs/>
          <w:color w:val="auto"/>
        </w:rPr>
        <w:t xml:space="preserve"> </w:t>
      </w:r>
      <w:r w:rsidR="0081658D" w:rsidRPr="00450A04">
        <w:rPr>
          <w:rFonts w:eastAsia="Times New Roman" w:cstheme="minorHAnsi"/>
          <w:iCs/>
          <w:color w:val="auto"/>
        </w:rPr>
        <w:t xml:space="preserve">A </w:t>
      </w:r>
      <w:r w:rsidRPr="00450A04">
        <w:rPr>
          <w:rFonts w:eastAsia="Times New Roman" w:cstheme="minorHAnsi"/>
          <w:iCs/>
          <w:color w:val="auto"/>
        </w:rPr>
        <w:t>history of success contributing to</w:t>
      </w:r>
      <w:r w:rsidR="0075313C" w:rsidRPr="00450A04">
        <w:rPr>
          <w:rFonts w:eastAsia="Times New Roman" w:cstheme="minorHAnsi"/>
          <w:iCs/>
          <w:color w:val="auto"/>
        </w:rPr>
        <w:t xml:space="preserve"> </w:t>
      </w:r>
      <w:r w:rsidR="0081658D" w:rsidRPr="00450A04">
        <w:rPr>
          <w:rFonts w:eastAsia="Times New Roman" w:cstheme="minorHAnsi"/>
          <w:iCs/>
          <w:color w:val="auto"/>
        </w:rPr>
        <w:t xml:space="preserve">website, mobile and cellular device testing. </w:t>
      </w:r>
      <w:r w:rsidRPr="00761D76">
        <w:rPr>
          <w:rFonts w:eastAsia="Times New Roman" w:cstheme="minorHAnsi"/>
          <w:color w:val="auto"/>
        </w:rPr>
        <w:t xml:space="preserve">Strong </w:t>
      </w:r>
      <w:r w:rsidR="0075313C" w:rsidRPr="00450A04">
        <w:rPr>
          <w:rFonts w:eastAsia="Times New Roman" w:cstheme="minorHAnsi"/>
          <w:color w:val="auto"/>
        </w:rPr>
        <w:t xml:space="preserve">pre-production </w:t>
      </w:r>
      <w:r w:rsidRPr="00761D76">
        <w:rPr>
          <w:rFonts w:eastAsia="Times New Roman" w:cstheme="minorHAnsi"/>
          <w:color w:val="auto"/>
        </w:rPr>
        <w:t xml:space="preserve">background </w:t>
      </w:r>
      <w:r w:rsidR="0075313C" w:rsidRPr="00450A04">
        <w:rPr>
          <w:rFonts w:eastAsia="Times New Roman" w:cstheme="minorHAnsi"/>
          <w:color w:val="auto"/>
        </w:rPr>
        <w:t>writing</w:t>
      </w:r>
      <w:r w:rsidRPr="00761D76">
        <w:rPr>
          <w:rFonts w:eastAsia="Times New Roman" w:cstheme="minorHAnsi"/>
          <w:color w:val="auto"/>
        </w:rPr>
        <w:t xml:space="preserve"> </w:t>
      </w:r>
      <w:r w:rsidR="0075313C" w:rsidRPr="00450A04">
        <w:rPr>
          <w:rFonts w:eastAsia="Times New Roman" w:cstheme="minorHAnsi"/>
          <w:color w:val="auto"/>
        </w:rPr>
        <w:t xml:space="preserve">Selenium automation test cases to implement </w:t>
      </w:r>
      <w:r w:rsidRPr="00761D76">
        <w:rPr>
          <w:rFonts w:eastAsia="Times New Roman" w:cstheme="minorHAnsi"/>
          <w:color w:val="auto"/>
        </w:rPr>
        <w:t xml:space="preserve">timesaving measures. Excel at collaborating across </w:t>
      </w:r>
      <w:r w:rsidR="0075313C" w:rsidRPr="00450A04">
        <w:rPr>
          <w:rFonts w:eastAsia="Times New Roman" w:cstheme="minorHAnsi"/>
          <w:color w:val="auto"/>
        </w:rPr>
        <w:t xml:space="preserve">various </w:t>
      </w:r>
      <w:r w:rsidRPr="00761D76">
        <w:rPr>
          <w:rFonts w:eastAsia="Times New Roman" w:cstheme="minorHAnsi"/>
          <w:color w:val="auto"/>
        </w:rPr>
        <w:t>departments</w:t>
      </w:r>
      <w:r w:rsidR="0075313C" w:rsidRPr="00450A04">
        <w:rPr>
          <w:rFonts w:eastAsia="Times New Roman" w:cstheme="minorHAnsi"/>
          <w:color w:val="auto"/>
        </w:rPr>
        <w:t xml:space="preserve"> and companies</w:t>
      </w:r>
      <w:r w:rsidRPr="00761D76">
        <w:rPr>
          <w:rFonts w:eastAsia="Times New Roman" w:cstheme="minorHAnsi"/>
          <w:color w:val="auto"/>
        </w:rPr>
        <w:t xml:space="preserve">; </w:t>
      </w:r>
      <w:r w:rsidR="002A47D5" w:rsidRPr="00761D76">
        <w:rPr>
          <w:rFonts w:eastAsia="Times New Roman" w:cstheme="minorHAnsi"/>
          <w:color w:val="auto"/>
        </w:rPr>
        <w:t>coordinating</w:t>
      </w:r>
      <w:r w:rsidRPr="00761D76">
        <w:rPr>
          <w:rFonts w:eastAsia="Times New Roman" w:cstheme="minorHAnsi"/>
          <w:color w:val="auto"/>
        </w:rPr>
        <w:t xml:space="preserve"> with staff and managers to complete projects on time and within budget.</w:t>
      </w:r>
    </w:p>
    <w:p w14:paraId="7357CA66" w14:textId="77777777" w:rsidR="00AD13CB" w:rsidRPr="00450A04" w:rsidRDefault="004B2B51" w:rsidP="00E36D59">
      <w:pPr>
        <w:pStyle w:val="Heading1"/>
        <w:spacing w:before="360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Skills:"/>
          <w:tag w:val="Skills:"/>
          <w:id w:val="-891506033"/>
          <w:placeholder>
            <w:docPart w:val="BA1ECC9E0FA2421CA3644130313AB3F4"/>
          </w:placeholder>
          <w:temporary/>
          <w:showingPlcHdr/>
          <w15:appearance w15:val="hidden"/>
        </w:sdtPr>
        <w:sdtEndPr/>
        <w:sdtContent>
          <w:r w:rsidR="004937AE" w:rsidRPr="00450A04">
            <w:rPr>
              <w:rFonts w:asciiTheme="minorHAnsi" w:hAnsiTheme="minorHAnsi" w:cstheme="minorHAnsi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3960"/>
        <w:gridCol w:w="5400"/>
      </w:tblGrid>
      <w:tr w:rsidR="005B1D68" w:rsidRPr="00450A04" w14:paraId="0426B115" w14:textId="77777777" w:rsidTr="00E378C9">
        <w:trPr>
          <w:trHeight w:val="4061"/>
        </w:trPr>
        <w:tc>
          <w:tcPr>
            <w:tcW w:w="3960" w:type="dxa"/>
          </w:tcPr>
          <w:p w14:paraId="09FC9DD9" w14:textId="2F7012E0" w:rsidR="00E84F09" w:rsidRPr="00450A04" w:rsidRDefault="00A4718F" w:rsidP="003D1BC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Personal</w:t>
            </w:r>
            <w:r w:rsidR="00E84F09" w:rsidRPr="00450A04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Skills</w:t>
            </w:r>
          </w:p>
          <w:p w14:paraId="3B404BCC" w14:textId="77777777" w:rsidR="005F2058" w:rsidRDefault="000A534C" w:rsidP="009659C8">
            <w:pPr>
              <w:pStyle w:val="ListParagraph"/>
              <w:numPr>
                <w:ilvl w:val="0"/>
                <w:numId w:val="19"/>
              </w:numPr>
              <w:tabs>
                <w:tab w:val="left" w:pos="3165"/>
              </w:tabs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2058">
              <w:rPr>
                <w:rFonts w:cstheme="minorHAnsi"/>
                <w:color w:val="000000" w:themeColor="text1"/>
                <w:sz w:val="24"/>
                <w:szCs w:val="24"/>
              </w:rPr>
              <w:t>Analytical</w:t>
            </w:r>
          </w:p>
          <w:p w14:paraId="2CA8B344" w14:textId="77777777" w:rsidR="00E84F09" w:rsidRPr="005F2058" w:rsidRDefault="00CB2E29" w:rsidP="005F2058">
            <w:pPr>
              <w:pStyle w:val="ListParagraph"/>
              <w:numPr>
                <w:ilvl w:val="0"/>
                <w:numId w:val="19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F2058">
              <w:rPr>
                <w:rFonts w:cstheme="minorHAnsi"/>
                <w:color w:val="000000" w:themeColor="text1"/>
                <w:sz w:val="24"/>
                <w:szCs w:val="24"/>
              </w:rPr>
              <w:t>Strong Commun</w:t>
            </w:r>
            <w:r w:rsidR="000A534C" w:rsidRPr="005F2058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Pr="005F2058">
              <w:rPr>
                <w:rFonts w:cstheme="minorHAnsi"/>
                <w:color w:val="000000" w:themeColor="text1"/>
                <w:sz w:val="24"/>
                <w:szCs w:val="24"/>
              </w:rPr>
              <w:t>cation</w:t>
            </w:r>
          </w:p>
          <w:p w14:paraId="5EF20F98" w14:textId="77777777" w:rsidR="00CB2E29" w:rsidRPr="00CB2E29" w:rsidRDefault="00CB2E29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B2E29">
              <w:rPr>
                <w:rFonts w:cstheme="minorHAnsi"/>
                <w:color w:val="000000" w:themeColor="text1"/>
                <w:sz w:val="24"/>
                <w:szCs w:val="24"/>
              </w:rPr>
              <w:t>Time Management</w:t>
            </w:r>
          </w:p>
          <w:p w14:paraId="074D1689" w14:textId="77777777" w:rsidR="00CB2E29" w:rsidRPr="00CB2E29" w:rsidRDefault="00CB2E29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B2E29">
              <w:rPr>
                <w:rFonts w:cstheme="minorHAnsi"/>
                <w:color w:val="000000" w:themeColor="text1"/>
                <w:sz w:val="24"/>
                <w:szCs w:val="24"/>
              </w:rPr>
              <w:t>Team Leadership</w:t>
            </w:r>
          </w:p>
          <w:p w14:paraId="336630DB" w14:textId="77777777" w:rsidR="00CB2E29" w:rsidRPr="00CB2E29" w:rsidRDefault="00CB2E29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B2E29">
              <w:rPr>
                <w:rFonts w:cstheme="minorHAnsi"/>
                <w:color w:val="000000" w:themeColor="text1"/>
                <w:sz w:val="24"/>
                <w:szCs w:val="24"/>
              </w:rPr>
              <w:t>Attention to Detail</w:t>
            </w:r>
          </w:p>
          <w:p w14:paraId="726D060A" w14:textId="6304FB57" w:rsidR="00CB2E29" w:rsidRDefault="00CB2E29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Meets Critical Deadlines</w:t>
            </w:r>
          </w:p>
          <w:p w14:paraId="512B234D" w14:textId="4D3307E9" w:rsidR="0095679B" w:rsidRDefault="0095679B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Interpersonal Skills</w:t>
            </w:r>
          </w:p>
          <w:p w14:paraId="39C3557B" w14:textId="512AB379" w:rsidR="0095679B" w:rsidRDefault="0095679B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Critical Thinking</w:t>
            </w:r>
          </w:p>
          <w:p w14:paraId="6E3402A5" w14:textId="5AEC78F3" w:rsidR="0095679B" w:rsidRDefault="0095679B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Organization</w:t>
            </w:r>
          </w:p>
          <w:p w14:paraId="3CE8D61F" w14:textId="0355944F" w:rsidR="00A4718F" w:rsidRDefault="00A4718F" w:rsidP="000A534C">
            <w:pPr>
              <w:pStyle w:val="ListBullet"/>
              <w:numPr>
                <w:ilvl w:val="0"/>
                <w:numId w:val="19"/>
              </w:numPr>
              <w:spacing w:after="24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Integrity</w:t>
            </w:r>
          </w:p>
          <w:p w14:paraId="5B8DAE95" w14:textId="77777777" w:rsidR="00FA6FED" w:rsidRPr="00CB2E29" w:rsidRDefault="00FA6FED" w:rsidP="001024F1">
            <w:pPr>
              <w:pStyle w:val="ListBullet"/>
              <w:numPr>
                <w:ilvl w:val="0"/>
                <w:numId w:val="0"/>
              </w:numPr>
              <w:spacing w:after="240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656F7B32" w14:textId="77777777" w:rsidR="00FE5D59" w:rsidRPr="00450A04" w:rsidRDefault="00FE5D59" w:rsidP="00FE5D59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</w:rPr>
            </w:pPr>
          </w:p>
          <w:p w14:paraId="00D60AAE" w14:textId="77777777" w:rsidR="00FE5D59" w:rsidRPr="00450A04" w:rsidRDefault="00C35373" w:rsidP="00C35373">
            <w:pPr>
              <w:pStyle w:val="ListBullet"/>
              <w:numPr>
                <w:ilvl w:val="0"/>
                <w:numId w:val="0"/>
              </w:numPr>
              <w:tabs>
                <w:tab w:val="left" w:pos="1815"/>
              </w:tabs>
              <w:ind w:left="360"/>
              <w:rPr>
                <w:rFonts w:cstheme="minorHAnsi"/>
              </w:rPr>
            </w:pPr>
            <w:r w:rsidRPr="00450A04">
              <w:rPr>
                <w:rFonts w:cstheme="minorHAnsi"/>
              </w:rPr>
              <w:tab/>
            </w:r>
          </w:p>
          <w:p w14:paraId="2E645CB3" w14:textId="77777777" w:rsidR="00FE5D59" w:rsidRPr="00450A04" w:rsidRDefault="00FE5D59" w:rsidP="00C35373">
            <w:pPr>
              <w:pStyle w:val="ListBullet"/>
              <w:numPr>
                <w:ilvl w:val="0"/>
                <w:numId w:val="0"/>
              </w:numPr>
              <w:ind w:left="360"/>
              <w:jc w:val="center"/>
              <w:rPr>
                <w:rFonts w:cstheme="minorHAnsi"/>
              </w:rPr>
            </w:pPr>
          </w:p>
          <w:p w14:paraId="164DB1FD" w14:textId="77777777" w:rsidR="00CE38B4" w:rsidRPr="00450A04" w:rsidRDefault="009F5C41" w:rsidP="009F5C41">
            <w:pPr>
              <w:pStyle w:val="ListBullet"/>
              <w:numPr>
                <w:ilvl w:val="0"/>
                <w:numId w:val="0"/>
              </w:numPr>
              <w:tabs>
                <w:tab w:val="left" w:pos="3150"/>
                <w:tab w:val="right" w:pos="4680"/>
              </w:tabs>
              <w:rPr>
                <w:rFonts w:cstheme="minorHAnsi"/>
              </w:rPr>
            </w:pPr>
            <w:r w:rsidRPr="00450A04">
              <w:rPr>
                <w:rFonts w:cstheme="minorHAnsi"/>
              </w:rPr>
              <w:tab/>
            </w:r>
            <w:r w:rsidRPr="00450A04">
              <w:rPr>
                <w:rFonts w:cstheme="minorHAnsi"/>
              </w:rPr>
              <w:tab/>
            </w:r>
          </w:p>
        </w:tc>
        <w:tc>
          <w:tcPr>
            <w:tcW w:w="5400" w:type="dxa"/>
            <w:tcMar>
              <w:left w:w="360" w:type="dxa"/>
              <w:right w:w="0" w:type="dxa"/>
            </w:tcMar>
          </w:tcPr>
          <w:p w14:paraId="6DC18667" w14:textId="0A27CE63" w:rsidR="005F2058" w:rsidRDefault="00CB2E29" w:rsidP="003D1BCE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0A04">
              <w:rPr>
                <w:rFonts w:cstheme="minorHAnsi"/>
                <w:b/>
                <w:color w:val="000000" w:themeColor="text1"/>
                <w:sz w:val="24"/>
                <w:szCs w:val="24"/>
              </w:rPr>
              <w:t>Technical Skills</w:t>
            </w:r>
            <w:r w:rsidRPr="00450A04">
              <w:rPr>
                <w:rFonts w:cstheme="minorHAnsi"/>
                <w:noProof/>
              </w:rPr>
              <w:t xml:space="preserve"> </w:t>
            </w:r>
          </w:p>
          <w:p w14:paraId="6C4AE27C" w14:textId="097D8B43" w:rsidR="00D830F3" w:rsidRPr="00D830F3" w:rsidRDefault="00D830F3" w:rsidP="00C03222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830F3">
              <w:rPr>
                <w:rFonts w:cstheme="minorHAnsi"/>
                <w:color w:val="000000" w:themeColor="text1"/>
                <w:sz w:val="24"/>
                <w:szCs w:val="24"/>
              </w:rPr>
              <w:t xml:space="preserve">Programming Skills: C#, </w:t>
            </w:r>
            <w:r w:rsidR="00EB1EDC">
              <w:rPr>
                <w:rFonts w:cstheme="minorHAnsi"/>
                <w:color w:val="000000" w:themeColor="text1"/>
                <w:sz w:val="24"/>
                <w:szCs w:val="24"/>
              </w:rPr>
              <w:t>JavaScript</w:t>
            </w:r>
          </w:p>
          <w:p w14:paraId="344E02DF" w14:textId="40B14904" w:rsidR="00CB2E29" w:rsidRDefault="00CB2E29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B2E29">
              <w:rPr>
                <w:rFonts w:cstheme="minorHAnsi"/>
                <w:color w:val="000000" w:themeColor="text1"/>
                <w:sz w:val="24"/>
                <w:szCs w:val="24"/>
              </w:rPr>
              <w:t>Manual Software and Hardware Testing</w:t>
            </w:r>
          </w:p>
          <w:p w14:paraId="44AB1EB2" w14:textId="290C0D1C" w:rsidR="00D830F3" w:rsidRDefault="00756BFA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TestRail</w:t>
            </w:r>
            <w:r w:rsidR="000D2342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Azure DevOps</w:t>
            </w:r>
            <w:r w:rsidR="00832373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="00832373">
              <w:rPr>
                <w:rFonts w:cstheme="minorHAnsi"/>
                <w:color w:val="000000" w:themeColor="text1"/>
                <w:sz w:val="24"/>
                <w:szCs w:val="24"/>
              </w:rPr>
              <w:t>Qase</w:t>
            </w:r>
            <w:proofErr w:type="spellEnd"/>
          </w:p>
          <w:p w14:paraId="2FD0FCC1" w14:textId="3EBBC616" w:rsidR="00FA6FED" w:rsidRDefault="00FA6FED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Firmware Testing</w:t>
            </w:r>
          </w:p>
          <w:p w14:paraId="7F7D467C" w14:textId="255BA3FB" w:rsidR="00CB2E29" w:rsidRDefault="00CB2E29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API Testing</w:t>
            </w:r>
            <w:r w:rsidR="00E46081">
              <w:rPr>
                <w:rFonts w:cstheme="minorHAnsi"/>
                <w:color w:val="000000" w:themeColor="text1"/>
                <w:sz w:val="24"/>
                <w:szCs w:val="24"/>
              </w:rPr>
              <w:t xml:space="preserve"> with Postman</w:t>
            </w:r>
            <w:r w:rsidR="00E60164">
              <w:rPr>
                <w:rFonts w:cstheme="minorHAnsi"/>
                <w:color w:val="000000" w:themeColor="text1"/>
                <w:sz w:val="24"/>
                <w:szCs w:val="24"/>
              </w:rPr>
              <w:t>/Transmit</w:t>
            </w:r>
          </w:p>
          <w:p w14:paraId="0406031A" w14:textId="2A43BC21" w:rsidR="00CB2E29" w:rsidRDefault="004E57FB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WordPress</w:t>
            </w:r>
          </w:p>
          <w:p w14:paraId="32431556" w14:textId="4885D273" w:rsidR="00CB2E29" w:rsidRDefault="00CB2E29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JIRA</w:t>
            </w:r>
            <w:r w:rsidR="00832373">
              <w:rPr>
                <w:rFonts w:cstheme="minorHAnsi"/>
                <w:color w:val="000000" w:themeColor="text1"/>
                <w:sz w:val="24"/>
                <w:szCs w:val="24"/>
              </w:rPr>
              <w:t>/TFS</w:t>
            </w:r>
          </w:p>
          <w:p w14:paraId="52965769" w14:textId="77777777" w:rsidR="00CB2E29" w:rsidRDefault="00CB2E29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SQL</w:t>
            </w:r>
          </w:p>
          <w:p w14:paraId="6CA448CF" w14:textId="77777777" w:rsidR="00CB2E29" w:rsidRDefault="00CB2E29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Mobile App Testing</w:t>
            </w:r>
          </w:p>
          <w:p w14:paraId="175CC741" w14:textId="2E89EDBB" w:rsidR="003D1BCE" w:rsidRDefault="00CB2E29" w:rsidP="00CB2E29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Selenium </w:t>
            </w:r>
            <w:r w:rsidR="00E46081">
              <w:rPr>
                <w:rFonts w:cstheme="minorHAnsi"/>
                <w:color w:val="000000" w:themeColor="text1"/>
                <w:sz w:val="24"/>
                <w:szCs w:val="24"/>
              </w:rPr>
              <w:t>WebDriver</w:t>
            </w:r>
            <w:r w:rsidR="000D2342">
              <w:rPr>
                <w:rFonts w:cstheme="minorHAnsi"/>
                <w:color w:val="000000" w:themeColor="text1"/>
                <w:sz w:val="24"/>
                <w:szCs w:val="24"/>
              </w:rPr>
              <w:t>/Cypress</w:t>
            </w:r>
          </w:p>
          <w:p w14:paraId="1A379587" w14:textId="485FCF95" w:rsidR="00FE5D59" w:rsidRDefault="00756BFA" w:rsidP="00C35373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Github</w:t>
            </w:r>
            <w:proofErr w:type="spellEnd"/>
          </w:p>
          <w:p w14:paraId="268C3A2C" w14:textId="154C4FC3" w:rsidR="0095679B" w:rsidRDefault="000D2342" w:rsidP="00C35373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Postman/Paw </w:t>
            </w:r>
          </w:p>
          <w:p w14:paraId="4E6497F7" w14:textId="22AD592F" w:rsidR="0095679B" w:rsidRPr="001024F1" w:rsidRDefault="00020D8A" w:rsidP="00020D8A">
            <w:pPr>
              <w:pStyle w:val="ListParagraph"/>
              <w:numPr>
                <w:ilvl w:val="0"/>
                <w:numId w:val="18"/>
              </w:numPr>
              <w:tabs>
                <w:tab w:val="left" w:pos="3165"/>
              </w:tabs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Agile </w:t>
            </w:r>
            <w:r w:rsidR="0095679B">
              <w:rPr>
                <w:rFonts w:cstheme="minorHAnsi"/>
                <w:color w:val="000000" w:themeColor="text1"/>
                <w:sz w:val="24"/>
                <w:szCs w:val="24"/>
              </w:rPr>
              <w:t xml:space="preserve">Scrum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and </w:t>
            </w:r>
            <w:r w:rsidR="0095679B">
              <w:rPr>
                <w:rFonts w:cstheme="minorHAnsi"/>
                <w:color w:val="000000" w:themeColor="text1"/>
                <w:sz w:val="24"/>
                <w:szCs w:val="24"/>
              </w:rPr>
              <w:t>Waterfall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Methodologies</w:t>
            </w:r>
          </w:p>
        </w:tc>
      </w:tr>
    </w:tbl>
    <w:p w14:paraId="59B0BFAC" w14:textId="67DAB297" w:rsidR="003D7AED" w:rsidRPr="00420138" w:rsidRDefault="004B2B51" w:rsidP="00420138">
      <w:pPr>
        <w:pStyle w:val="Heading1"/>
        <w:spacing w:before="0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898354009"/>
          <w:placeholder>
            <w:docPart w:val="117C116563B345318C561989EA16B0C2"/>
          </w:placeholder>
          <w:temporary/>
          <w:showingPlcHdr/>
          <w15:appearance w15:val="hidden"/>
        </w:sdtPr>
        <w:sdtEndPr/>
        <w:sdtContent>
          <w:r w:rsidR="004937AE" w:rsidRPr="00450A04">
            <w:rPr>
              <w:rFonts w:asciiTheme="minorHAnsi" w:hAnsiTheme="minorHAnsi" w:cstheme="minorHAnsi"/>
            </w:rPr>
            <w:t>Experience</w:t>
          </w:r>
        </w:sdtContent>
      </w:sdt>
    </w:p>
    <w:p w14:paraId="09ECC987" w14:textId="3ED1D435" w:rsidR="00450E97" w:rsidRPr="00450A04" w:rsidRDefault="003D7AED" w:rsidP="00450E97">
      <w:pPr>
        <w:pStyle w:val="Heading3"/>
        <w:rPr>
          <w:rFonts w:cstheme="minorHAnsi"/>
        </w:rPr>
      </w:pPr>
      <w:r>
        <w:rPr>
          <w:rFonts w:cstheme="minorHAnsi"/>
        </w:rPr>
        <w:t>December 2022</w:t>
      </w:r>
      <w:r w:rsidR="00A22D93">
        <w:rPr>
          <w:rFonts w:cstheme="minorHAnsi"/>
        </w:rPr>
        <w:t xml:space="preserve"> - Present</w:t>
      </w:r>
    </w:p>
    <w:p w14:paraId="5BFBFFF5" w14:textId="262FB2E3" w:rsidR="00450E97" w:rsidRPr="00450A04" w:rsidRDefault="00450E97" w:rsidP="00450E97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Principal QA Engineer</w:t>
      </w:r>
      <w:r w:rsidRPr="00450A04">
        <w:rPr>
          <w:rFonts w:asciiTheme="minorHAnsi" w:hAnsiTheme="minorHAnsi" w:cstheme="minorHAnsi"/>
        </w:rPr>
        <w:t xml:space="preserve">/ </w:t>
      </w:r>
      <w:r>
        <w:rPr>
          <w:rStyle w:val="Emphasis"/>
          <w:rFonts w:asciiTheme="minorHAnsi" w:hAnsiTheme="minorHAnsi" w:cstheme="minorHAnsi"/>
        </w:rPr>
        <w:t xml:space="preserve">Telular Corp., Division of </w:t>
      </w:r>
      <w:proofErr w:type="spellStart"/>
      <w:r>
        <w:rPr>
          <w:rStyle w:val="Emphasis"/>
          <w:rFonts w:asciiTheme="minorHAnsi" w:hAnsiTheme="minorHAnsi" w:cstheme="minorHAnsi"/>
        </w:rPr>
        <w:t>Ametek</w:t>
      </w:r>
      <w:proofErr w:type="spellEnd"/>
    </w:p>
    <w:p w14:paraId="6D973185" w14:textId="0A3D01CE" w:rsidR="00450E97" w:rsidRDefault="003D7AED" w:rsidP="005A0133">
      <w:pPr>
        <w:pStyle w:val="Heading2"/>
        <w:keepNext w:val="0"/>
        <w:keepLines w:val="0"/>
        <w:numPr>
          <w:ilvl w:val="0"/>
          <w:numId w:val="24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Implemented </w:t>
      </w:r>
      <w:r w:rsidR="0020298B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new </w:t>
      </w:r>
      <w:r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QA testing </w:t>
      </w:r>
      <w:r w:rsidR="007A4242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practices.</w:t>
      </w:r>
    </w:p>
    <w:p w14:paraId="00A06634" w14:textId="673CCE54" w:rsidR="0020298B" w:rsidRPr="00780847" w:rsidRDefault="0020298B" w:rsidP="005A0133">
      <w:pPr>
        <w:pStyle w:val="Heading2"/>
        <w:keepNext w:val="0"/>
        <w:keepLines w:val="0"/>
        <w:numPr>
          <w:ilvl w:val="0"/>
          <w:numId w:val="24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20298B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Evaluate system performance and suggest </w:t>
      </w:r>
      <w:r w:rsidR="007A4242" w:rsidRPr="0020298B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improvements.</w:t>
      </w:r>
    </w:p>
    <w:p w14:paraId="5C539B26" w14:textId="79967B95" w:rsidR="00450E97" w:rsidRDefault="00450E97" w:rsidP="005A0133">
      <w:pPr>
        <w:pStyle w:val="Heading2"/>
        <w:keepNext w:val="0"/>
        <w:keepLines w:val="0"/>
        <w:numPr>
          <w:ilvl w:val="0"/>
          <w:numId w:val="24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Lead daily scrum </w:t>
      </w:r>
      <w:r w:rsidR="007A4242"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meetings.</w:t>
      </w:r>
    </w:p>
    <w:p w14:paraId="595BE5DC" w14:textId="0BD0115D" w:rsidR="00AE3AC3" w:rsidRPr="00701A42" w:rsidRDefault="0020298B" w:rsidP="005A0133">
      <w:pPr>
        <w:pStyle w:val="Heading2"/>
        <w:keepNext w:val="0"/>
        <w:keepLines w:val="0"/>
        <w:numPr>
          <w:ilvl w:val="0"/>
          <w:numId w:val="24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01A42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Maintain QA documentations and generate test reports for </w:t>
      </w:r>
      <w:r w:rsidR="007A4242" w:rsidRPr="00701A42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management.</w:t>
      </w:r>
    </w:p>
    <w:p w14:paraId="5FBFCF59" w14:textId="5DC49AE7" w:rsidR="00701A42" w:rsidRPr="00780847" w:rsidRDefault="00701A42" w:rsidP="005A0133">
      <w:pPr>
        <w:pStyle w:val="Heading2"/>
        <w:keepNext w:val="0"/>
        <w:keepLines w:val="0"/>
        <w:numPr>
          <w:ilvl w:val="0"/>
          <w:numId w:val="24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01A42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Develop new testing tools and processes to achieve QA </w:t>
      </w:r>
      <w:r w:rsidR="007A4242" w:rsidRPr="00701A42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goals.</w:t>
      </w:r>
    </w:p>
    <w:p w14:paraId="0E73E6EF" w14:textId="678318D4" w:rsidR="00450E97" w:rsidRDefault="00450E97" w:rsidP="005A0133">
      <w:pPr>
        <w:pStyle w:val="Heading2"/>
        <w:keepNext w:val="0"/>
        <w:keepLines w:val="0"/>
        <w:numPr>
          <w:ilvl w:val="0"/>
          <w:numId w:val="24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Organized and coordinated testing between QA and various Engineering groups</w:t>
      </w:r>
      <w:r w:rsidR="007A4242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.</w:t>
      </w: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 </w:t>
      </w:r>
    </w:p>
    <w:p w14:paraId="65EFEBA1" w14:textId="2B5C75CD" w:rsidR="003D7AED" w:rsidRPr="005A0133" w:rsidRDefault="003D7AED" w:rsidP="005A0133">
      <w:pPr>
        <w:pStyle w:val="ListParagraph"/>
        <w:numPr>
          <w:ilvl w:val="0"/>
          <w:numId w:val="24"/>
        </w:numPr>
        <w:spacing w:before="40" w:after="0"/>
        <w:rPr>
          <w:rFonts w:cstheme="minorHAnsi"/>
        </w:rPr>
      </w:pPr>
      <w:r w:rsidRPr="005A0133">
        <w:rPr>
          <w:rFonts w:cstheme="minorHAnsi"/>
        </w:rPr>
        <w:t>Notates and screen capture execution of manual test cases</w:t>
      </w:r>
      <w:r w:rsidR="007A4242">
        <w:rPr>
          <w:rFonts w:cstheme="minorHAnsi"/>
        </w:rPr>
        <w:t>.</w:t>
      </w:r>
    </w:p>
    <w:p w14:paraId="402F79C6" w14:textId="15200BD2" w:rsidR="003D7AED" w:rsidRPr="00780847" w:rsidRDefault="003D7AED" w:rsidP="005A0133">
      <w:pPr>
        <w:pStyle w:val="Heading2"/>
        <w:keepNext w:val="0"/>
        <w:keepLines w:val="0"/>
        <w:numPr>
          <w:ilvl w:val="0"/>
          <w:numId w:val="24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Performs sanity testing before and after defect software fixes</w:t>
      </w:r>
      <w:r w:rsidR="007A4242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.</w:t>
      </w:r>
    </w:p>
    <w:p w14:paraId="0FEC99C2" w14:textId="23FBF479" w:rsidR="00450E97" w:rsidRPr="005A0133" w:rsidRDefault="003D7AED" w:rsidP="005A0133">
      <w:pPr>
        <w:pStyle w:val="ListParagraph"/>
        <w:numPr>
          <w:ilvl w:val="0"/>
          <w:numId w:val="24"/>
        </w:numPr>
        <w:spacing w:before="40" w:after="120"/>
        <w:rPr>
          <w:rFonts w:cstheme="minorHAnsi"/>
        </w:rPr>
      </w:pPr>
      <w:r w:rsidRPr="005A0133">
        <w:rPr>
          <w:rFonts w:cstheme="minorHAnsi"/>
        </w:rPr>
        <w:t>Report bugs and defects to developers via TFS and JIRA</w:t>
      </w:r>
    </w:p>
    <w:p w14:paraId="29EBE471" w14:textId="165ADA26" w:rsidR="0023705D" w:rsidRPr="00450A04" w:rsidRDefault="00E1333A" w:rsidP="00D413F9">
      <w:pPr>
        <w:pStyle w:val="Heading3"/>
        <w:rPr>
          <w:rFonts w:cstheme="minorHAnsi"/>
        </w:rPr>
      </w:pPr>
      <w:r>
        <w:rPr>
          <w:rFonts w:cstheme="minorHAnsi"/>
        </w:rPr>
        <w:lastRenderedPageBreak/>
        <w:t>July 2017</w:t>
      </w:r>
      <w:r w:rsidR="00D413F9" w:rsidRPr="00450A04">
        <w:rPr>
          <w:rFonts w:cstheme="minorHAnsi"/>
        </w:rPr>
        <w:t xml:space="preserve"> – </w:t>
      </w:r>
      <w:r w:rsidR="00A22D93">
        <w:rPr>
          <w:rFonts w:cstheme="minorHAnsi"/>
        </w:rPr>
        <w:t>December</w:t>
      </w:r>
      <w:r w:rsidR="003D7AED">
        <w:rPr>
          <w:rFonts w:cstheme="minorHAnsi"/>
        </w:rPr>
        <w:t xml:space="preserve"> </w:t>
      </w:r>
      <w:r w:rsidR="00450E97">
        <w:rPr>
          <w:rFonts w:cstheme="minorHAnsi"/>
        </w:rPr>
        <w:t>202</w:t>
      </w:r>
      <w:r w:rsidR="00A22D93">
        <w:rPr>
          <w:rFonts w:cstheme="minorHAnsi"/>
        </w:rPr>
        <w:t>2</w:t>
      </w:r>
    </w:p>
    <w:p w14:paraId="59A7922C" w14:textId="5F2F4412" w:rsidR="0023705D" w:rsidRPr="00450A04" w:rsidRDefault="00450E97" w:rsidP="00513EF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Senior QA</w:t>
      </w:r>
      <w:r w:rsidR="00E1333A">
        <w:rPr>
          <w:rFonts w:asciiTheme="minorHAnsi" w:hAnsiTheme="minorHAnsi" w:cstheme="minorHAnsi"/>
        </w:rPr>
        <w:t xml:space="preserve"> Test Engineer</w:t>
      </w:r>
      <w:r w:rsidR="00E1333A" w:rsidRPr="00450A04">
        <w:rPr>
          <w:rFonts w:asciiTheme="minorHAnsi" w:hAnsiTheme="minorHAnsi" w:cstheme="minorHAnsi"/>
        </w:rPr>
        <w:t xml:space="preserve">/ </w:t>
      </w:r>
      <w:r w:rsidR="00E1333A">
        <w:rPr>
          <w:rStyle w:val="Emphasis"/>
          <w:rFonts w:asciiTheme="minorHAnsi" w:hAnsiTheme="minorHAnsi" w:cstheme="minorHAnsi"/>
        </w:rPr>
        <w:t xml:space="preserve">Telular Corp., Division of </w:t>
      </w:r>
      <w:proofErr w:type="spellStart"/>
      <w:r w:rsidR="00E1333A">
        <w:rPr>
          <w:rStyle w:val="Emphasis"/>
          <w:rFonts w:asciiTheme="minorHAnsi" w:hAnsiTheme="minorHAnsi" w:cstheme="minorHAnsi"/>
        </w:rPr>
        <w:t>Ametek</w:t>
      </w:r>
      <w:proofErr w:type="spellEnd"/>
    </w:p>
    <w:p w14:paraId="048C1291" w14:textId="51AE2D22" w:rsidR="00DB04DB" w:rsidRPr="00780847" w:rsidRDefault="00DB04DB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Team Lead</w:t>
      </w:r>
    </w:p>
    <w:p w14:paraId="220654EF" w14:textId="6E931619" w:rsidR="00223C12" w:rsidRPr="00780847" w:rsidRDefault="00223C12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Lead daily scrum meetings</w:t>
      </w:r>
    </w:p>
    <w:p w14:paraId="0C9F9AFF" w14:textId="01390BF3" w:rsidR="00F10543" w:rsidRPr="00780847" w:rsidRDefault="00F10543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Organized and coordinated testing between </w:t>
      </w:r>
      <w:r w:rsidR="001C55C6"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QA and </w:t>
      </w:r>
      <w:r w:rsidR="0079670E"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various Engineering</w:t>
      </w: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 groups </w:t>
      </w:r>
    </w:p>
    <w:p w14:paraId="6209E986" w14:textId="77777777" w:rsidR="009B16D7" w:rsidRPr="00780847" w:rsidRDefault="009B16D7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Create and maintain automation suites</w:t>
      </w:r>
    </w:p>
    <w:p w14:paraId="31509F0F" w14:textId="77777777" w:rsidR="00A352D1" w:rsidRPr="00780847" w:rsidRDefault="00A352D1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Create</w:t>
      </w:r>
      <w:r w:rsidR="0079670E"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d</w:t>
      </w: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 manual test cases for </w:t>
      </w:r>
      <w:r w:rsidR="009B16D7"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monthly </w:t>
      </w: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software releases</w:t>
      </w:r>
    </w:p>
    <w:p w14:paraId="7CF2D312" w14:textId="77777777" w:rsidR="009B16D7" w:rsidRPr="00780847" w:rsidRDefault="009B16D7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Lead monthly production code release verification testing</w:t>
      </w:r>
    </w:p>
    <w:p w14:paraId="0A984477" w14:textId="77777777" w:rsidR="005621C5" w:rsidRPr="00780847" w:rsidRDefault="005621C5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Lead conference calls with third party company for backend testing</w:t>
      </w:r>
    </w:p>
    <w:p w14:paraId="0E874481" w14:textId="68748191" w:rsidR="00A352D1" w:rsidRPr="00780847" w:rsidRDefault="00A352D1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Organize</w:t>
      </w:r>
      <w:r w:rsidR="00E46081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 and distribute</w:t>
      </w:r>
      <w:r w:rsidRPr="00780847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 test cases for testers to execute</w:t>
      </w:r>
    </w:p>
    <w:p w14:paraId="765BAFF9" w14:textId="24C85119" w:rsidR="0079670E" w:rsidRPr="00780847" w:rsidRDefault="00E46081" w:rsidP="00A352D1">
      <w:pPr>
        <w:pStyle w:val="Heading2"/>
        <w:keepNext w:val="0"/>
        <w:keepLines w:val="0"/>
        <w:numPr>
          <w:ilvl w:val="0"/>
          <w:numId w:val="15"/>
        </w:numPr>
        <w:spacing w:before="80" w:after="0"/>
        <w:contextualSpacing w:val="0"/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>REST API testing with Postman</w:t>
      </w:r>
      <w:r w:rsidR="00F86C41">
        <w:rPr>
          <w:rFonts w:asciiTheme="minorHAnsi" w:eastAsiaTheme="minorHAnsi" w:hAnsiTheme="minorHAnsi" w:cstheme="minorHAnsi"/>
          <w:b w:val="0"/>
          <w:color w:val="595959" w:themeColor="text1" w:themeTint="A6"/>
          <w:sz w:val="22"/>
          <w:szCs w:val="22"/>
        </w:rPr>
        <w:t xml:space="preserve"> for integration with third-party services</w:t>
      </w:r>
    </w:p>
    <w:p w14:paraId="30FBACBC" w14:textId="77777777" w:rsidR="00A352D1" w:rsidRPr="00780847" w:rsidRDefault="009B16D7" w:rsidP="00A352D1">
      <w:pPr>
        <w:pStyle w:val="ListParagraph"/>
        <w:numPr>
          <w:ilvl w:val="0"/>
          <w:numId w:val="15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T</w:t>
      </w:r>
      <w:r w:rsidR="00A352D1" w:rsidRPr="00780847">
        <w:rPr>
          <w:rFonts w:cstheme="minorHAnsi"/>
        </w:rPr>
        <w:t>est</w:t>
      </w:r>
      <w:r w:rsidRPr="00780847">
        <w:rPr>
          <w:rFonts w:cstheme="minorHAnsi"/>
        </w:rPr>
        <w:t xml:space="preserve"> on multiple platforms</w:t>
      </w:r>
      <w:r w:rsidR="00A352D1" w:rsidRPr="00780847">
        <w:rPr>
          <w:rFonts w:cstheme="minorHAnsi"/>
        </w:rPr>
        <w:t xml:space="preserve">: </w:t>
      </w:r>
      <w:r w:rsidRPr="00780847">
        <w:rPr>
          <w:rFonts w:cstheme="minorHAnsi"/>
        </w:rPr>
        <w:t xml:space="preserve">Browser testing (IE, Chrome, Mozilla Firefox), Mobile </w:t>
      </w:r>
      <w:r w:rsidR="00A352D1" w:rsidRPr="00780847">
        <w:rPr>
          <w:rFonts w:cstheme="minorHAnsi"/>
        </w:rPr>
        <w:t>and Tablet devices</w:t>
      </w:r>
      <w:r w:rsidRPr="00780847">
        <w:rPr>
          <w:rFonts w:cstheme="minorHAnsi"/>
        </w:rPr>
        <w:t xml:space="preserve"> (Android, iOS, and Windows)</w:t>
      </w:r>
    </w:p>
    <w:p w14:paraId="421E6630" w14:textId="77777777" w:rsidR="00FE5D59" w:rsidRPr="00780847" w:rsidRDefault="00A352D1" w:rsidP="00FE5D59">
      <w:pPr>
        <w:pStyle w:val="ListParagraph"/>
        <w:numPr>
          <w:ilvl w:val="0"/>
          <w:numId w:val="15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 xml:space="preserve">Created new requirements and features for company’s new website  </w:t>
      </w:r>
    </w:p>
    <w:p w14:paraId="23432621" w14:textId="77777777" w:rsidR="009B16D7" w:rsidRPr="00780847" w:rsidRDefault="009B16D7" w:rsidP="00FE5D59">
      <w:pPr>
        <w:pStyle w:val="ListParagraph"/>
        <w:numPr>
          <w:ilvl w:val="0"/>
          <w:numId w:val="15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Organized weekly QA team meetings</w:t>
      </w:r>
    </w:p>
    <w:p w14:paraId="621A8452" w14:textId="449B963B" w:rsidR="00F10543" w:rsidRPr="00780847" w:rsidRDefault="00037EED" w:rsidP="00F10543">
      <w:pPr>
        <w:pStyle w:val="ListParagraph"/>
        <w:numPr>
          <w:ilvl w:val="0"/>
          <w:numId w:val="15"/>
        </w:numPr>
        <w:spacing w:before="40" w:after="120"/>
        <w:contextualSpacing w:val="0"/>
        <w:rPr>
          <w:rFonts w:cstheme="minorHAnsi"/>
        </w:rPr>
      </w:pPr>
      <w:r>
        <w:rPr>
          <w:rFonts w:cstheme="minorHAnsi"/>
        </w:rPr>
        <w:t>supported product performance optimization, test time reduction, yield loss improvement</w:t>
      </w:r>
    </w:p>
    <w:p w14:paraId="7A2E8144" w14:textId="28E26E5B" w:rsidR="00223C12" w:rsidRPr="00780847" w:rsidRDefault="0079670E" w:rsidP="000F17A5">
      <w:pPr>
        <w:pStyle w:val="ListParagraph"/>
        <w:numPr>
          <w:ilvl w:val="0"/>
          <w:numId w:val="15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Created test plan documents for new projects</w:t>
      </w:r>
    </w:p>
    <w:p w14:paraId="488421B5" w14:textId="77777777" w:rsidR="00E1333A" w:rsidRPr="00450A04" w:rsidRDefault="00E1333A" w:rsidP="00FE5D59">
      <w:pPr>
        <w:pStyle w:val="Heading3"/>
        <w:rPr>
          <w:rFonts w:cstheme="minorHAnsi"/>
        </w:rPr>
      </w:pPr>
    </w:p>
    <w:p w14:paraId="100DF28D" w14:textId="77777777" w:rsidR="00D413F9" w:rsidRPr="00450A04" w:rsidRDefault="00E1333A" w:rsidP="00FE5D59">
      <w:pPr>
        <w:pStyle w:val="Heading3"/>
        <w:rPr>
          <w:rFonts w:cstheme="minorHAnsi"/>
        </w:rPr>
      </w:pPr>
      <w:r>
        <w:rPr>
          <w:rFonts w:cstheme="minorHAnsi"/>
        </w:rPr>
        <w:t>April 2015</w:t>
      </w:r>
      <w:r w:rsidR="00D413F9" w:rsidRPr="00450A04">
        <w:rPr>
          <w:rFonts w:cstheme="minorHAnsi"/>
        </w:rPr>
        <w:t xml:space="preserve"> – </w:t>
      </w:r>
      <w:r>
        <w:rPr>
          <w:rFonts w:cstheme="minorHAnsi"/>
        </w:rPr>
        <w:t>july 2017</w:t>
      </w:r>
    </w:p>
    <w:p w14:paraId="021EBDE1" w14:textId="77777777" w:rsidR="00D413F9" w:rsidRPr="00450A04" w:rsidRDefault="00E1333A" w:rsidP="00513EF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Product</w:t>
      </w:r>
      <w:r w:rsidRPr="00450A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Support Engineer</w:t>
      </w:r>
      <w:r w:rsidRPr="00450A04">
        <w:rPr>
          <w:rFonts w:asciiTheme="minorHAnsi" w:hAnsiTheme="minorHAnsi" w:cstheme="minorHAnsi"/>
        </w:rPr>
        <w:t xml:space="preserve">/ </w:t>
      </w:r>
      <w:r>
        <w:rPr>
          <w:rStyle w:val="Emphasis"/>
          <w:rFonts w:asciiTheme="minorHAnsi" w:hAnsiTheme="minorHAnsi" w:cstheme="minorHAnsi"/>
        </w:rPr>
        <w:t>Telular Corporation, Atlanta, GA</w:t>
      </w:r>
    </w:p>
    <w:p w14:paraId="70670C1E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Team Lead</w:t>
      </w:r>
    </w:p>
    <w:p w14:paraId="3C48E19F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Test and support company’s various products on release days</w:t>
      </w:r>
    </w:p>
    <w:p w14:paraId="530471F1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Guided other technical staff in product support initiatives and unique cases</w:t>
      </w:r>
    </w:p>
    <w:p w14:paraId="6C941AF1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Manage and monitor the expectations of customers</w:t>
      </w:r>
    </w:p>
    <w:p w14:paraId="08DA7B14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Program devices in field using an air modem</w:t>
      </w:r>
    </w:p>
    <w:p w14:paraId="40B0548E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Assist Beta testers during test phase</w:t>
      </w:r>
    </w:p>
    <w:p w14:paraId="47A89E75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Guide, mentor, and lead trainings to customers via travel or webinars</w:t>
      </w:r>
    </w:p>
    <w:p w14:paraId="2AD3C44C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Trained customer support on new products</w:t>
      </w:r>
    </w:p>
    <w:p w14:paraId="191E70A0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Lead weekly conference calls with partner companies</w:t>
      </w:r>
    </w:p>
    <w:p w14:paraId="3FD37BDF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Document</w:t>
      </w:r>
      <w:r w:rsidR="00C13D4C" w:rsidRPr="00780847">
        <w:rPr>
          <w:rFonts w:cstheme="minorHAnsi"/>
        </w:rPr>
        <w:t>ed</w:t>
      </w:r>
      <w:r w:rsidRPr="00780847">
        <w:rPr>
          <w:rFonts w:cstheme="minorHAnsi"/>
        </w:rPr>
        <w:t xml:space="preserve"> third party companies requests for new products</w:t>
      </w:r>
    </w:p>
    <w:p w14:paraId="2F43FA5F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Initiate development of new products and projects</w:t>
      </w:r>
    </w:p>
    <w:p w14:paraId="5DE8D89D" w14:textId="3FA55709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 xml:space="preserve">Created and maintained product support </w:t>
      </w:r>
      <w:r w:rsidR="002E4B7E" w:rsidRPr="00780847">
        <w:rPr>
          <w:rFonts w:cstheme="minorHAnsi"/>
        </w:rPr>
        <w:t>SharePoint</w:t>
      </w:r>
      <w:r w:rsidRPr="00780847">
        <w:rPr>
          <w:rFonts w:cstheme="minorHAnsi"/>
        </w:rPr>
        <w:t xml:space="preserve"> database for peers to reference</w:t>
      </w:r>
    </w:p>
    <w:p w14:paraId="48CAF186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120"/>
        <w:contextualSpacing w:val="0"/>
        <w:rPr>
          <w:rFonts w:cstheme="minorHAnsi"/>
        </w:rPr>
      </w:pPr>
      <w:r w:rsidRPr="00780847">
        <w:rPr>
          <w:rFonts w:cstheme="minorHAnsi"/>
        </w:rPr>
        <w:t>Initiate and implement product enhancement procedures and standards</w:t>
      </w:r>
    </w:p>
    <w:p w14:paraId="2CA09080" w14:textId="77777777" w:rsidR="00A352D1" w:rsidRPr="00780847" w:rsidRDefault="00A352D1" w:rsidP="00A352D1">
      <w:pPr>
        <w:pStyle w:val="ListParagraph"/>
        <w:numPr>
          <w:ilvl w:val="0"/>
          <w:numId w:val="14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 xml:space="preserve">Assisted marketing, customer support, and </w:t>
      </w:r>
      <w:r w:rsidR="00034D05" w:rsidRPr="00780847">
        <w:rPr>
          <w:rFonts w:cstheme="minorHAnsi"/>
        </w:rPr>
        <w:t>engineers’</w:t>
      </w:r>
      <w:r w:rsidRPr="00780847">
        <w:rPr>
          <w:rFonts w:cstheme="minorHAnsi"/>
        </w:rPr>
        <w:t xml:space="preserve"> departments</w:t>
      </w:r>
    </w:p>
    <w:p w14:paraId="26D44AC7" w14:textId="77777777" w:rsidR="00E1333A" w:rsidRDefault="00E1333A" w:rsidP="00D413F9">
      <w:pPr>
        <w:rPr>
          <w:rFonts w:cstheme="minorHAnsi"/>
        </w:rPr>
      </w:pPr>
    </w:p>
    <w:p w14:paraId="39458AB0" w14:textId="77777777" w:rsidR="00E1333A" w:rsidRPr="00450A04" w:rsidRDefault="00E1333A" w:rsidP="00E1333A">
      <w:pPr>
        <w:pStyle w:val="Heading3"/>
        <w:rPr>
          <w:rFonts w:cstheme="minorHAnsi"/>
        </w:rPr>
      </w:pPr>
      <w:r>
        <w:rPr>
          <w:rFonts w:cstheme="minorHAnsi"/>
        </w:rPr>
        <w:lastRenderedPageBreak/>
        <w:t>june 2011</w:t>
      </w:r>
      <w:r w:rsidRPr="00450A04">
        <w:rPr>
          <w:rFonts w:cstheme="minorHAnsi"/>
        </w:rPr>
        <w:t xml:space="preserve"> –</w:t>
      </w:r>
      <w:r>
        <w:rPr>
          <w:rFonts w:cstheme="minorHAnsi"/>
        </w:rPr>
        <w:t>APRIL 2015</w:t>
      </w:r>
    </w:p>
    <w:p w14:paraId="3BE645F9" w14:textId="77777777" w:rsidR="00E1333A" w:rsidRPr="00450A04" w:rsidRDefault="00E1333A" w:rsidP="00E1333A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Pr="00450A0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Support Specialist</w:t>
      </w:r>
      <w:r w:rsidRPr="00450A04">
        <w:rPr>
          <w:rFonts w:asciiTheme="minorHAnsi" w:hAnsiTheme="minorHAnsi" w:cstheme="minorHAnsi"/>
        </w:rPr>
        <w:t xml:space="preserve">/ </w:t>
      </w:r>
      <w:r>
        <w:rPr>
          <w:rStyle w:val="Emphasis"/>
          <w:rFonts w:asciiTheme="minorHAnsi" w:hAnsiTheme="minorHAnsi" w:cstheme="minorHAnsi"/>
        </w:rPr>
        <w:t>Telular Corporation, Atlanta, GA</w:t>
      </w:r>
    </w:p>
    <w:p w14:paraId="0C17389A" w14:textId="77777777" w:rsidR="00273DDB" w:rsidRPr="00780847" w:rsidRDefault="00273DDB" w:rsidP="00273DDB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Assist in-field technicians with troubleshooting remote cellular radio products</w:t>
      </w:r>
    </w:p>
    <w:p w14:paraId="71E328EF" w14:textId="77777777" w:rsidR="00273DDB" w:rsidRPr="00780847" w:rsidRDefault="00273DDB" w:rsidP="00273DDB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Lead tester of technical support department</w:t>
      </w:r>
    </w:p>
    <w:p w14:paraId="32A6537C" w14:textId="77777777" w:rsidR="00273DDB" w:rsidRPr="00780847" w:rsidRDefault="00273DDB" w:rsidP="00273DDB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Manages groups during product testing phase</w:t>
      </w:r>
    </w:p>
    <w:p w14:paraId="31DD7CDC" w14:textId="77777777" w:rsidR="00273DDB" w:rsidRPr="00780847" w:rsidRDefault="00273DDB" w:rsidP="00273DDB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Implement solutions with engineers and end-users for advance feature development</w:t>
      </w:r>
    </w:p>
    <w:p w14:paraId="190BE256" w14:textId="77777777" w:rsidR="00273DDB" w:rsidRPr="00780847" w:rsidRDefault="00273DDB" w:rsidP="00273DDB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Train new and existing employees on all products</w:t>
      </w:r>
    </w:p>
    <w:p w14:paraId="77F6AB9F" w14:textId="77777777" w:rsidR="00273DDB" w:rsidRPr="00780847" w:rsidRDefault="00273DDB" w:rsidP="00273DDB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Test websites against hardware to insure compatibility</w:t>
      </w:r>
    </w:p>
    <w:p w14:paraId="4D22DD4F" w14:textId="77777777" w:rsidR="00273DDB" w:rsidRPr="00780847" w:rsidRDefault="00273DDB" w:rsidP="005B2152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Resolve CRM cases</w:t>
      </w:r>
    </w:p>
    <w:p w14:paraId="4D9104ED" w14:textId="77777777" w:rsidR="00E1333A" w:rsidRPr="00780847" w:rsidRDefault="00273DDB" w:rsidP="005B2152">
      <w:pPr>
        <w:pStyle w:val="ListParagraph"/>
        <w:numPr>
          <w:ilvl w:val="0"/>
          <w:numId w:val="13"/>
        </w:numPr>
        <w:spacing w:before="40" w:after="0"/>
        <w:contextualSpacing w:val="0"/>
        <w:rPr>
          <w:rFonts w:cstheme="minorHAnsi"/>
        </w:rPr>
      </w:pPr>
      <w:r w:rsidRPr="00780847">
        <w:rPr>
          <w:rFonts w:cstheme="minorHAnsi"/>
        </w:rPr>
        <w:t>Creates Technical Writings for in-house product troubleshooting</w:t>
      </w:r>
    </w:p>
    <w:p w14:paraId="4F76E126" w14:textId="77777777" w:rsidR="0070237E" w:rsidRPr="00450A04" w:rsidRDefault="004B2B51" w:rsidP="00E36D59">
      <w:pPr>
        <w:pStyle w:val="Heading1"/>
        <w:spacing w:before="360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ducation:"/>
          <w:tag w:val="Education:"/>
          <w:id w:val="543866955"/>
          <w:placeholder>
            <w:docPart w:val="AE9145A6960F4DFB809B2A529D8D0141"/>
          </w:placeholder>
          <w:temporary/>
          <w:showingPlcHdr/>
          <w15:appearance w15:val="hidden"/>
        </w:sdtPr>
        <w:sdtEndPr/>
        <w:sdtContent>
          <w:r w:rsidR="0070237E" w:rsidRPr="00450A04">
            <w:rPr>
              <w:rFonts w:asciiTheme="minorHAnsi" w:hAnsiTheme="minorHAnsi" w:cstheme="minorHAnsi"/>
            </w:rPr>
            <w:t>Education</w:t>
          </w:r>
        </w:sdtContent>
      </w:sdt>
    </w:p>
    <w:p w14:paraId="354225C6" w14:textId="77777777" w:rsidR="00FF096C" w:rsidRDefault="00FF096C" w:rsidP="00FF096C">
      <w:pPr>
        <w:pStyle w:val="Heading2"/>
        <w:rPr>
          <w:rStyle w:val="Emphasis"/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</w:t>
      </w:r>
      <w:r w:rsidRPr="00450A04">
        <w:rPr>
          <w:rFonts w:asciiTheme="minorHAnsi" w:hAnsiTheme="minorHAnsi" w:cstheme="minorHAnsi"/>
          <w:sz w:val="28"/>
          <w:szCs w:val="28"/>
        </w:rPr>
        <w:t xml:space="preserve">.S. in Engineering </w:t>
      </w:r>
      <w:r>
        <w:rPr>
          <w:rFonts w:asciiTheme="minorHAnsi" w:hAnsiTheme="minorHAnsi" w:cstheme="minorHAnsi"/>
          <w:sz w:val="28"/>
          <w:szCs w:val="28"/>
        </w:rPr>
        <w:t>Management</w:t>
      </w:r>
      <w:r w:rsidRPr="00450A04">
        <w:rPr>
          <w:rFonts w:asciiTheme="minorHAnsi" w:hAnsiTheme="minorHAnsi" w:cstheme="minorHAnsi"/>
          <w:sz w:val="28"/>
          <w:szCs w:val="28"/>
        </w:rPr>
        <w:t xml:space="preserve"> / </w:t>
      </w:r>
      <w:r>
        <w:rPr>
          <w:rStyle w:val="Emphasis"/>
          <w:rFonts w:asciiTheme="minorHAnsi" w:hAnsiTheme="minorHAnsi" w:cstheme="minorHAnsi"/>
          <w:sz w:val="28"/>
          <w:szCs w:val="28"/>
        </w:rPr>
        <w:t>Kennesaw State University</w:t>
      </w:r>
    </w:p>
    <w:p w14:paraId="6D71F88E" w14:textId="7A74FC10" w:rsidR="00FF096C" w:rsidRDefault="00FF096C" w:rsidP="00FF096C">
      <w:pPr>
        <w:pStyle w:val="Heading2"/>
        <w:rPr>
          <w:rStyle w:val="Emphasis"/>
          <w:rFonts w:asciiTheme="minorHAnsi" w:hAnsiTheme="minorHAnsi" w:cstheme="minorHAnsi"/>
          <w:sz w:val="28"/>
          <w:szCs w:val="28"/>
        </w:rPr>
      </w:pPr>
      <w:r>
        <w:rPr>
          <w:rStyle w:val="Emphasis"/>
          <w:rFonts w:asciiTheme="minorHAnsi" w:hAnsiTheme="minorHAnsi" w:cstheme="minorHAnsi"/>
          <w:sz w:val="28"/>
          <w:szCs w:val="28"/>
        </w:rPr>
        <w:t>Kennes</w:t>
      </w:r>
      <w:r w:rsidRPr="00450A04">
        <w:rPr>
          <w:rStyle w:val="Emphasis"/>
          <w:rFonts w:asciiTheme="minorHAnsi" w:hAnsiTheme="minorHAnsi" w:cstheme="minorHAnsi"/>
          <w:sz w:val="28"/>
          <w:szCs w:val="28"/>
        </w:rPr>
        <w:t>a</w:t>
      </w:r>
      <w:r>
        <w:rPr>
          <w:rStyle w:val="Emphasis"/>
          <w:rFonts w:asciiTheme="minorHAnsi" w:hAnsiTheme="minorHAnsi" w:cstheme="minorHAnsi"/>
          <w:sz w:val="28"/>
          <w:szCs w:val="28"/>
        </w:rPr>
        <w:t>w</w:t>
      </w:r>
      <w:r w:rsidRPr="00450A04">
        <w:rPr>
          <w:rStyle w:val="Emphasis"/>
          <w:rFonts w:asciiTheme="minorHAnsi" w:hAnsiTheme="minorHAnsi" w:cstheme="minorHAnsi"/>
          <w:sz w:val="28"/>
          <w:szCs w:val="28"/>
        </w:rPr>
        <w:t>, GA</w:t>
      </w:r>
    </w:p>
    <w:p w14:paraId="50FB9934" w14:textId="3CD1227D" w:rsidR="00D77E31" w:rsidRDefault="00D77E31" w:rsidP="00D77E31">
      <w:pPr>
        <w:pStyle w:val="Heading3"/>
        <w:rPr>
          <w:rFonts w:cstheme="minorHAnsi"/>
        </w:rPr>
      </w:pPr>
      <w:r w:rsidRPr="00D77E31">
        <w:rPr>
          <w:rFonts w:cstheme="minorHAnsi"/>
        </w:rPr>
        <w:t>Essential Classes:</w:t>
      </w:r>
    </w:p>
    <w:p w14:paraId="3E24E150" w14:textId="40FDEBCA" w:rsidR="00D77E31" w:rsidRPr="00D77E31" w:rsidRDefault="00D77E31" w:rsidP="00D77E31">
      <w:pPr>
        <w:pStyle w:val="ListParagraph"/>
        <w:numPr>
          <w:ilvl w:val="0"/>
          <w:numId w:val="23"/>
        </w:numPr>
      </w:pPr>
      <w:r w:rsidRPr="00D77E31">
        <w:t xml:space="preserve">Logistics &amp; Supply </w:t>
      </w:r>
      <w:r>
        <w:t>C</w:t>
      </w:r>
      <w:r w:rsidRPr="00D77E31">
        <w:t>hain Management</w:t>
      </w:r>
    </w:p>
    <w:p w14:paraId="3E9E4206" w14:textId="7E055255" w:rsidR="00D77E31" w:rsidRPr="00D77E31" w:rsidRDefault="00D77E31" w:rsidP="00D77E31">
      <w:pPr>
        <w:pStyle w:val="ListParagraph"/>
        <w:numPr>
          <w:ilvl w:val="0"/>
          <w:numId w:val="23"/>
        </w:numPr>
      </w:pPr>
      <w:r w:rsidRPr="00D77E31">
        <w:t>Quality Systems Design</w:t>
      </w:r>
    </w:p>
    <w:p w14:paraId="2D34952B" w14:textId="7EFAABA1" w:rsidR="00D77E31" w:rsidRPr="00D77E31" w:rsidRDefault="00D77E31" w:rsidP="00D77E31">
      <w:pPr>
        <w:pStyle w:val="ListParagraph"/>
        <w:numPr>
          <w:ilvl w:val="0"/>
          <w:numId w:val="23"/>
        </w:numPr>
      </w:pPr>
      <w:r w:rsidRPr="00D77E31">
        <w:t>Engineering Economic Analysis</w:t>
      </w:r>
    </w:p>
    <w:p w14:paraId="71972EC1" w14:textId="0BFBC1D0" w:rsidR="00D77E31" w:rsidRPr="00D77E31" w:rsidRDefault="00D77E31" w:rsidP="00D77E31">
      <w:pPr>
        <w:pStyle w:val="ListParagraph"/>
        <w:numPr>
          <w:ilvl w:val="0"/>
          <w:numId w:val="23"/>
        </w:numPr>
      </w:pPr>
      <w:r w:rsidRPr="00D77E31">
        <w:t xml:space="preserve">Project </w:t>
      </w:r>
      <w:r>
        <w:t>M</w:t>
      </w:r>
      <w:r w:rsidRPr="00D77E31">
        <w:t>anagement Processes</w:t>
      </w:r>
    </w:p>
    <w:p w14:paraId="3395A370" w14:textId="37A1F892" w:rsidR="00D77E31" w:rsidRPr="00D77E31" w:rsidRDefault="00D77E31" w:rsidP="00D77E31">
      <w:pPr>
        <w:pStyle w:val="ListParagraph"/>
        <w:numPr>
          <w:ilvl w:val="0"/>
          <w:numId w:val="23"/>
        </w:numPr>
      </w:pPr>
      <w:r>
        <w:t>T</w:t>
      </w:r>
      <w:r w:rsidRPr="00D77E31">
        <w:t xml:space="preserve">otal </w:t>
      </w:r>
      <w:r w:rsidR="0087421E">
        <w:t>Q</w:t>
      </w:r>
      <w:r w:rsidRPr="00D77E31">
        <w:t>uality</w:t>
      </w:r>
    </w:p>
    <w:p w14:paraId="37038A1E" w14:textId="77777777" w:rsidR="0070237E" w:rsidRPr="00450A04" w:rsidRDefault="00450A04" w:rsidP="00513EFC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450A04">
        <w:rPr>
          <w:rFonts w:asciiTheme="minorHAnsi" w:hAnsiTheme="minorHAnsi" w:cstheme="minorHAnsi"/>
          <w:sz w:val="28"/>
          <w:szCs w:val="28"/>
        </w:rPr>
        <w:t>B.S. in Computer Engineering Technology</w:t>
      </w:r>
      <w:r w:rsidR="00E03F71" w:rsidRPr="00450A04">
        <w:rPr>
          <w:rFonts w:asciiTheme="minorHAnsi" w:hAnsiTheme="minorHAnsi" w:cstheme="minorHAnsi"/>
          <w:sz w:val="28"/>
          <w:szCs w:val="28"/>
        </w:rPr>
        <w:t xml:space="preserve"> </w:t>
      </w:r>
      <w:r w:rsidR="0095272C" w:rsidRPr="00450A04">
        <w:rPr>
          <w:rFonts w:asciiTheme="minorHAnsi" w:hAnsiTheme="minorHAnsi" w:cstheme="minorHAnsi"/>
          <w:sz w:val="28"/>
          <w:szCs w:val="28"/>
        </w:rPr>
        <w:t>/</w:t>
      </w:r>
      <w:r w:rsidR="0070237E" w:rsidRPr="00450A04">
        <w:rPr>
          <w:rFonts w:asciiTheme="minorHAnsi" w:hAnsiTheme="minorHAnsi" w:cstheme="minorHAnsi"/>
          <w:sz w:val="28"/>
          <w:szCs w:val="28"/>
        </w:rPr>
        <w:t xml:space="preserve"> </w:t>
      </w:r>
      <w:r w:rsidRPr="00450A04">
        <w:rPr>
          <w:rStyle w:val="Emphasis"/>
          <w:rFonts w:asciiTheme="minorHAnsi" w:hAnsiTheme="minorHAnsi" w:cstheme="minorHAnsi"/>
          <w:sz w:val="28"/>
          <w:szCs w:val="28"/>
        </w:rPr>
        <w:t>Southern Polytechnic State University (KSU), Marietta, GA</w:t>
      </w:r>
    </w:p>
    <w:p w14:paraId="2E48E03D" w14:textId="7796B465" w:rsidR="0021043E" w:rsidRPr="00A8714E" w:rsidRDefault="0021043E" w:rsidP="0021043E">
      <w:pPr>
        <w:pStyle w:val="Heading1"/>
        <w:rPr>
          <w:rFonts w:asciiTheme="minorHAnsi" w:hAnsiTheme="minorHAnsi" w:cstheme="minorHAnsi"/>
        </w:rPr>
      </w:pPr>
      <w:r w:rsidRPr="00A8714E">
        <w:rPr>
          <w:rFonts w:asciiTheme="minorHAnsi" w:hAnsiTheme="minorHAnsi" w:cstheme="minorHAnsi"/>
        </w:rPr>
        <w:t>Licenses &amp; Certifications</w:t>
      </w:r>
    </w:p>
    <w:p w14:paraId="6B937189" w14:textId="1EC96F45" w:rsidR="0021043E" w:rsidRPr="0021043E" w:rsidRDefault="0021043E" w:rsidP="0021043E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21043E">
        <w:rPr>
          <w:rFonts w:cstheme="minorHAnsi"/>
          <w:sz w:val="20"/>
          <w:szCs w:val="20"/>
        </w:rPr>
        <w:t>Certified ScrumMaster (CSM) – Scrum Alliance</w:t>
      </w:r>
    </w:p>
    <w:p w14:paraId="2FEF1A80" w14:textId="178D5037" w:rsidR="0021043E" w:rsidRPr="0021043E" w:rsidRDefault="0021043E" w:rsidP="00FF6A48">
      <w:pPr>
        <w:pStyle w:val="ListParagraph"/>
        <w:rPr>
          <w:rFonts w:cstheme="minorHAnsi"/>
          <w:sz w:val="20"/>
          <w:szCs w:val="20"/>
        </w:rPr>
      </w:pPr>
    </w:p>
    <w:sectPr w:rsidR="0021043E" w:rsidRPr="0021043E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575A8" w14:textId="77777777" w:rsidR="00E61DA8" w:rsidRDefault="00E61DA8" w:rsidP="00725803">
      <w:pPr>
        <w:spacing w:after="0"/>
      </w:pPr>
      <w:r>
        <w:separator/>
      </w:r>
    </w:p>
  </w:endnote>
  <w:endnote w:type="continuationSeparator" w:id="0">
    <w:p w14:paraId="68D714DF" w14:textId="77777777" w:rsidR="00E61DA8" w:rsidRDefault="00E61DA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9CF47D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78528" w14:textId="77777777" w:rsidR="00E61DA8" w:rsidRDefault="00E61DA8" w:rsidP="00725803">
      <w:pPr>
        <w:spacing w:after="0"/>
      </w:pPr>
      <w:r>
        <w:separator/>
      </w:r>
    </w:p>
  </w:footnote>
  <w:footnote w:type="continuationSeparator" w:id="0">
    <w:p w14:paraId="4C12B002" w14:textId="77777777" w:rsidR="00E61DA8" w:rsidRDefault="00E61DA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E76B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710BD"/>
    <w:multiLevelType w:val="hybridMultilevel"/>
    <w:tmpl w:val="9994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50F9A"/>
    <w:multiLevelType w:val="hybridMultilevel"/>
    <w:tmpl w:val="8576A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F6B9B"/>
    <w:multiLevelType w:val="hybridMultilevel"/>
    <w:tmpl w:val="E2D2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4070D"/>
    <w:multiLevelType w:val="hybridMultilevel"/>
    <w:tmpl w:val="683A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E43B6"/>
    <w:multiLevelType w:val="hybridMultilevel"/>
    <w:tmpl w:val="E3FC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61FB7"/>
    <w:multiLevelType w:val="hybridMultilevel"/>
    <w:tmpl w:val="C5DAE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A3418"/>
    <w:multiLevelType w:val="hybridMultilevel"/>
    <w:tmpl w:val="9828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2800B0"/>
    <w:multiLevelType w:val="hybridMultilevel"/>
    <w:tmpl w:val="3F02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0442A"/>
    <w:multiLevelType w:val="hybridMultilevel"/>
    <w:tmpl w:val="96A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37582"/>
    <w:multiLevelType w:val="hybridMultilevel"/>
    <w:tmpl w:val="B2643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E3176"/>
    <w:multiLevelType w:val="hybridMultilevel"/>
    <w:tmpl w:val="D852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E2B48"/>
    <w:multiLevelType w:val="hybridMultilevel"/>
    <w:tmpl w:val="17D80350"/>
    <w:lvl w:ilvl="0" w:tplc="6A20B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225974">
    <w:abstractNumId w:val="16"/>
  </w:num>
  <w:num w:numId="2" w16cid:durableId="2061442056">
    <w:abstractNumId w:val="7"/>
  </w:num>
  <w:num w:numId="3" w16cid:durableId="187446809">
    <w:abstractNumId w:val="6"/>
  </w:num>
  <w:num w:numId="4" w16cid:durableId="2369810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3832490">
    <w:abstractNumId w:val="8"/>
  </w:num>
  <w:num w:numId="6" w16cid:durableId="6179738">
    <w:abstractNumId w:val="17"/>
  </w:num>
  <w:num w:numId="7" w16cid:durableId="1055010221">
    <w:abstractNumId w:val="5"/>
  </w:num>
  <w:num w:numId="8" w16cid:durableId="1063405958">
    <w:abstractNumId w:val="4"/>
  </w:num>
  <w:num w:numId="9" w16cid:durableId="1820342828">
    <w:abstractNumId w:val="3"/>
  </w:num>
  <w:num w:numId="10" w16cid:durableId="1771856635">
    <w:abstractNumId w:val="2"/>
  </w:num>
  <w:num w:numId="11" w16cid:durableId="469369167">
    <w:abstractNumId w:val="1"/>
  </w:num>
  <w:num w:numId="12" w16cid:durableId="1892299620">
    <w:abstractNumId w:val="0"/>
  </w:num>
  <w:num w:numId="13" w16cid:durableId="1104885145">
    <w:abstractNumId w:val="22"/>
  </w:num>
  <w:num w:numId="14" w16cid:durableId="2053918292">
    <w:abstractNumId w:val="20"/>
  </w:num>
  <w:num w:numId="15" w16cid:durableId="836650502">
    <w:abstractNumId w:val="21"/>
  </w:num>
  <w:num w:numId="16" w16cid:durableId="1535968142">
    <w:abstractNumId w:val="18"/>
  </w:num>
  <w:num w:numId="17" w16cid:durableId="1969433108">
    <w:abstractNumId w:val="10"/>
  </w:num>
  <w:num w:numId="18" w16cid:durableId="1816752303">
    <w:abstractNumId w:val="13"/>
  </w:num>
  <w:num w:numId="19" w16cid:durableId="440030402">
    <w:abstractNumId w:val="19"/>
  </w:num>
  <w:num w:numId="20" w16cid:durableId="1721711148">
    <w:abstractNumId w:val="9"/>
  </w:num>
  <w:num w:numId="21" w16cid:durableId="1465537621">
    <w:abstractNumId w:val="12"/>
  </w:num>
  <w:num w:numId="22" w16cid:durableId="970130919">
    <w:abstractNumId w:val="14"/>
  </w:num>
  <w:num w:numId="23" w16cid:durableId="1959681836">
    <w:abstractNumId w:val="15"/>
  </w:num>
  <w:num w:numId="24" w16cid:durableId="137840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0"/>
    <w:rsid w:val="00020D8A"/>
    <w:rsid w:val="00025E77"/>
    <w:rsid w:val="00026073"/>
    <w:rsid w:val="00027312"/>
    <w:rsid w:val="00033735"/>
    <w:rsid w:val="00034D05"/>
    <w:rsid w:val="00037EED"/>
    <w:rsid w:val="000645F2"/>
    <w:rsid w:val="00082F03"/>
    <w:rsid w:val="000835A0"/>
    <w:rsid w:val="00083FA1"/>
    <w:rsid w:val="000934A2"/>
    <w:rsid w:val="000A534C"/>
    <w:rsid w:val="000D230A"/>
    <w:rsid w:val="000D2342"/>
    <w:rsid w:val="000F17A5"/>
    <w:rsid w:val="001024F1"/>
    <w:rsid w:val="00105200"/>
    <w:rsid w:val="0013051A"/>
    <w:rsid w:val="001328C4"/>
    <w:rsid w:val="001B0955"/>
    <w:rsid w:val="001C3B0E"/>
    <w:rsid w:val="001C55C6"/>
    <w:rsid w:val="001E3433"/>
    <w:rsid w:val="0020298B"/>
    <w:rsid w:val="0021043E"/>
    <w:rsid w:val="00223C12"/>
    <w:rsid w:val="00224667"/>
    <w:rsid w:val="00227784"/>
    <w:rsid w:val="0023705D"/>
    <w:rsid w:val="00250A31"/>
    <w:rsid w:val="00251C13"/>
    <w:rsid w:val="00257759"/>
    <w:rsid w:val="0026216C"/>
    <w:rsid w:val="00273DDB"/>
    <w:rsid w:val="00274C35"/>
    <w:rsid w:val="0027647C"/>
    <w:rsid w:val="002922D0"/>
    <w:rsid w:val="002A47D5"/>
    <w:rsid w:val="002E4B7E"/>
    <w:rsid w:val="00340B03"/>
    <w:rsid w:val="00344FB8"/>
    <w:rsid w:val="00353AFA"/>
    <w:rsid w:val="00380AE7"/>
    <w:rsid w:val="003A6943"/>
    <w:rsid w:val="003B1423"/>
    <w:rsid w:val="003D1BCE"/>
    <w:rsid w:val="003D7AED"/>
    <w:rsid w:val="003E3A5A"/>
    <w:rsid w:val="00410BA2"/>
    <w:rsid w:val="00420138"/>
    <w:rsid w:val="00434074"/>
    <w:rsid w:val="00450A04"/>
    <w:rsid w:val="00450E97"/>
    <w:rsid w:val="00451F82"/>
    <w:rsid w:val="00463C3B"/>
    <w:rsid w:val="00465DEC"/>
    <w:rsid w:val="004937AE"/>
    <w:rsid w:val="004B2B51"/>
    <w:rsid w:val="004C276E"/>
    <w:rsid w:val="004E2970"/>
    <w:rsid w:val="004E57FB"/>
    <w:rsid w:val="005026DD"/>
    <w:rsid w:val="00513EFC"/>
    <w:rsid w:val="0052113B"/>
    <w:rsid w:val="0054511C"/>
    <w:rsid w:val="005621C5"/>
    <w:rsid w:val="00564951"/>
    <w:rsid w:val="00573BF9"/>
    <w:rsid w:val="005A0133"/>
    <w:rsid w:val="005A4A49"/>
    <w:rsid w:val="005A4B31"/>
    <w:rsid w:val="005B1D68"/>
    <w:rsid w:val="005F1E58"/>
    <w:rsid w:val="005F2058"/>
    <w:rsid w:val="00611B37"/>
    <w:rsid w:val="00616590"/>
    <w:rsid w:val="00617ACE"/>
    <w:rsid w:val="006252B4"/>
    <w:rsid w:val="00646BA2"/>
    <w:rsid w:val="00660746"/>
    <w:rsid w:val="00675EA0"/>
    <w:rsid w:val="006A22D5"/>
    <w:rsid w:val="006B5219"/>
    <w:rsid w:val="006C08A0"/>
    <w:rsid w:val="006C173A"/>
    <w:rsid w:val="006C47D8"/>
    <w:rsid w:val="006D2D08"/>
    <w:rsid w:val="006F26A2"/>
    <w:rsid w:val="00701A42"/>
    <w:rsid w:val="0070237E"/>
    <w:rsid w:val="00711586"/>
    <w:rsid w:val="00725803"/>
    <w:rsid w:val="00725CB5"/>
    <w:rsid w:val="007307A3"/>
    <w:rsid w:val="00752315"/>
    <w:rsid w:val="0075313C"/>
    <w:rsid w:val="00756BFA"/>
    <w:rsid w:val="00761D76"/>
    <w:rsid w:val="007771AD"/>
    <w:rsid w:val="00780847"/>
    <w:rsid w:val="0079670E"/>
    <w:rsid w:val="007A4242"/>
    <w:rsid w:val="007A6985"/>
    <w:rsid w:val="0081658D"/>
    <w:rsid w:val="00832373"/>
    <w:rsid w:val="00857E6B"/>
    <w:rsid w:val="0087421E"/>
    <w:rsid w:val="00887003"/>
    <w:rsid w:val="008968C4"/>
    <w:rsid w:val="008C03A4"/>
    <w:rsid w:val="008D408A"/>
    <w:rsid w:val="008D7C1C"/>
    <w:rsid w:val="0092291B"/>
    <w:rsid w:val="00927828"/>
    <w:rsid w:val="00932D92"/>
    <w:rsid w:val="009522BF"/>
    <w:rsid w:val="0095272C"/>
    <w:rsid w:val="0095679B"/>
    <w:rsid w:val="009648DC"/>
    <w:rsid w:val="00972024"/>
    <w:rsid w:val="009856EB"/>
    <w:rsid w:val="009B16D7"/>
    <w:rsid w:val="009C4127"/>
    <w:rsid w:val="009F04D2"/>
    <w:rsid w:val="009F2BA7"/>
    <w:rsid w:val="009F5C41"/>
    <w:rsid w:val="009F6DA0"/>
    <w:rsid w:val="00A01182"/>
    <w:rsid w:val="00A22D93"/>
    <w:rsid w:val="00A33344"/>
    <w:rsid w:val="00A338F7"/>
    <w:rsid w:val="00A352D1"/>
    <w:rsid w:val="00A36335"/>
    <w:rsid w:val="00A4718F"/>
    <w:rsid w:val="00A57B91"/>
    <w:rsid w:val="00A627E6"/>
    <w:rsid w:val="00A773AD"/>
    <w:rsid w:val="00A8714E"/>
    <w:rsid w:val="00AD13CB"/>
    <w:rsid w:val="00AD1CA7"/>
    <w:rsid w:val="00AD3FD8"/>
    <w:rsid w:val="00AE3AC3"/>
    <w:rsid w:val="00AE486F"/>
    <w:rsid w:val="00AF7882"/>
    <w:rsid w:val="00B0298E"/>
    <w:rsid w:val="00B370A8"/>
    <w:rsid w:val="00BC7376"/>
    <w:rsid w:val="00BD669A"/>
    <w:rsid w:val="00BE7BB7"/>
    <w:rsid w:val="00BF148D"/>
    <w:rsid w:val="00C01AFC"/>
    <w:rsid w:val="00C13D4C"/>
    <w:rsid w:val="00C13F2B"/>
    <w:rsid w:val="00C35373"/>
    <w:rsid w:val="00C43D65"/>
    <w:rsid w:val="00C84833"/>
    <w:rsid w:val="00C9044F"/>
    <w:rsid w:val="00CB2E29"/>
    <w:rsid w:val="00CE38B4"/>
    <w:rsid w:val="00CF641D"/>
    <w:rsid w:val="00D2420D"/>
    <w:rsid w:val="00D30382"/>
    <w:rsid w:val="00D413F9"/>
    <w:rsid w:val="00D44E50"/>
    <w:rsid w:val="00D57DC6"/>
    <w:rsid w:val="00D63946"/>
    <w:rsid w:val="00D77E31"/>
    <w:rsid w:val="00D830F3"/>
    <w:rsid w:val="00D90060"/>
    <w:rsid w:val="00D92B95"/>
    <w:rsid w:val="00D95FC4"/>
    <w:rsid w:val="00DB04DB"/>
    <w:rsid w:val="00E03F71"/>
    <w:rsid w:val="00E1333A"/>
    <w:rsid w:val="00E154B5"/>
    <w:rsid w:val="00E232F0"/>
    <w:rsid w:val="00E2649A"/>
    <w:rsid w:val="00E36D59"/>
    <w:rsid w:val="00E378C9"/>
    <w:rsid w:val="00E46081"/>
    <w:rsid w:val="00E52791"/>
    <w:rsid w:val="00E60164"/>
    <w:rsid w:val="00E61DA8"/>
    <w:rsid w:val="00E67D80"/>
    <w:rsid w:val="00E83195"/>
    <w:rsid w:val="00E84F09"/>
    <w:rsid w:val="00E908D3"/>
    <w:rsid w:val="00E9123F"/>
    <w:rsid w:val="00E94242"/>
    <w:rsid w:val="00EB1EDC"/>
    <w:rsid w:val="00EF42A4"/>
    <w:rsid w:val="00F00A4F"/>
    <w:rsid w:val="00F10543"/>
    <w:rsid w:val="00F33CD8"/>
    <w:rsid w:val="00F7595F"/>
    <w:rsid w:val="00F86C41"/>
    <w:rsid w:val="00F96766"/>
    <w:rsid w:val="00FA6FED"/>
    <w:rsid w:val="00FD1DE2"/>
    <w:rsid w:val="00FE0380"/>
    <w:rsid w:val="00FE5D59"/>
    <w:rsid w:val="00FF096C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5904C"/>
  <w15:chartTrackingRefBased/>
  <w15:docId w15:val="{97D61154-89C8-4DC0-9BF3-D9B81B35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vanity-namedomain">
    <w:name w:val="vanity-name__domain"/>
    <w:basedOn w:val="DefaultParagraphFont"/>
    <w:rsid w:val="00B0298E"/>
  </w:style>
  <w:style w:type="character" w:customStyle="1" w:styleId="vanity-namedisplay-name">
    <w:name w:val="vanity-name__display-name"/>
    <w:basedOn w:val="DefaultParagraphFont"/>
    <w:rsid w:val="00B0298E"/>
  </w:style>
  <w:style w:type="character" w:styleId="UnresolvedMention">
    <w:name w:val="Unresolved Mention"/>
    <w:basedOn w:val="DefaultParagraphFont"/>
    <w:uiPriority w:val="99"/>
    <w:semiHidden/>
    <w:unhideWhenUsed/>
    <w:rsid w:val="004B2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mas-engineer.github.io/MSmith-Work-Profil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isy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072875FA2743BFB91DE9884A3B9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ECB6F-31A2-4081-8E2C-9C85A19E1825}"/>
      </w:docPartPr>
      <w:docPartBody>
        <w:p w:rsidR="004A4562" w:rsidRDefault="005F497F">
          <w:pPr>
            <w:pStyle w:val="E6072875FA2743BFB91DE9884A3B9091"/>
          </w:pPr>
          <w:r>
            <w:t>First Name</w:t>
          </w:r>
        </w:p>
      </w:docPartBody>
    </w:docPart>
    <w:docPart>
      <w:docPartPr>
        <w:name w:val="DFBA5BB4B9C7489297BC1586020E4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8B4A-746F-4583-AB78-B223007DFAF2}"/>
      </w:docPartPr>
      <w:docPartBody>
        <w:p w:rsidR="004A4562" w:rsidRDefault="005F497F">
          <w:pPr>
            <w:pStyle w:val="DFBA5BB4B9C7489297BC1586020E4BF3"/>
          </w:pPr>
          <w:r w:rsidRPr="009D0878">
            <w:t>Address</w:t>
          </w:r>
        </w:p>
      </w:docPartBody>
    </w:docPart>
    <w:docPart>
      <w:docPartPr>
        <w:name w:val="EA7F1B18C3844E39A8660E09F1DE8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08B1-EFA3-4F9F-B198-66CACB74732E}"/>
      </w:docPartPr>
      <w:docPartBody>
        <w:p w:rsidR="004A4562" w:rsidRDefault="005F497F">
          <w:pPr>
            <w:pStyle w:val="EA7F1B18C3844E39A8660E09F1DE88CD"/>
          </w:pPr>
          <w:r w:rsidRPr="009D0878">
            <w:t>Phone</w:t>
          </w:r>
        </w:p>
      </w:docPartBody>
    </w:docPart>
    <w:docPart>
      <w:docPartPr>
        <w:name w:val="D88FE8023B774928824AB12B8FA3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A4A0-41B1-43F8-AF4A-9C4FFF6EDFD4}"/>
      </w:docPartPr>
      <w:docPartBody>
        <w:p w:rsidR="004A4562" w:rsidRDefault="005F497F">
          <w:pPr>
            <w:pStyle w:val="D88FE8023B774928824AB12B8FA39656"/>
          </w:pPr>
          <w:r w:rsidRPr="009D0878">
            <w:t>Email</w:t>
          </w:r>
        </w:p>
      </w:docPartBody>
    </w:docPart>
    <w:docPart>
      <w:docPartPr>
        <w:name w:val="20E4124C04874F6BA3E5E80AFEC86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52D01-710D-4D63-999B-ED15CD232A4C}"/>
      </w:docPartPr>
      <w:docPartBody>
        <w:p w:rsidR="004A4562" w:rsidRDefault="005F497F">
          <w:pPr>
            <w:pStyle w:val="20E4124C04874F6BA3E5E80AFEC860F7"/>
          </w:pPr>
          <w:r w:rsidRPr="009D0878">
            <w:t>LinkedIn Profile</w:t>
          </w:r>
        </w:p>
      </w:docPartBody>
    </w:docPart>
    <w:docPart>
      <w:docPartPr>
        <w:name w:val="BA1ECC9E0FA2421CA3644130313AB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7F2DB-B316-41AD-985A-25556A4C3078}"/>
      </w:docPartPr>
      <w:docPartBody>
        <w:p w:rsidR="004A4562" w:rsidRDefault="005F497F">
          <w:pPr>
            <w:pStyle w:val="BA1ECC9E0FA2421CA3644130313AB3F4"/>
          </w:pPr>
          <w:r>
            <w:t>Skills</w:t>
          </w:r>
        </w:p>
      </w:docPartBody>
    </w:docPart>
    <w:docPart>
      <w:docPartPr>
        <w:name w:val="117C116563B345318C561989EA16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CAEA3-24A6-4BFC-952F-B550B95E68B5}"/>
      </w:docPartPr>
      <w:docPartBody>
        <w:p w:rsidR="004A4562" w:rsidRDefault="005F497F">
          <w:pPr>
            <w:pStyle w:val="117C116563B345318C561989EA16B0C2"/>
          </w:pPr>
          <w:r w:rsidRPr="00AD3FD8">
            <w:t>Experience</w:t>
          </w:r>
        </w:p>
      </w:docPartBody>
    </w:docPart>
    <w:docPart>
      <w:docPartPr>
        <w:name w:val="AE9145A6960F4DFB809B2A529D8D0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BDB3A-377E-4910-9734-E6032C13D9FA}"/>
      </w:docPartPr>
      <w:docPartBody>
        <w:p w:rsidR="004A4562" w:rsidRDefault="005F497F">
          <w:pPr>
            <w:pStyle w:val="AE9145A6960F4DFB809B2A529D8D0141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6A"/>
    <w:rsid w:val="0006696A"/>
    <w:rsid w:val="00176763"/>
    <w:rsid w:val="00205BEB"/>
    <w:rsid w:val="00250397"/>
    <w:rsid w:val="003B4B0B"/>
    <w:rsid w:val="004047ED"/>
    <w:rsid w:val="004A4562"/>
    <w:rsid w:val="004F433F"/>
    <w:rsid w:val="00583295"/>
    <w:rsid w:val="0058452F"/>
    <w:rsid w:val="005F497F"/>
    <w:rsid w:val="007A4A4D"/>
    <w:rsid w:val="0081599C"/>
    <w:rsid w:val="00850EE8"/>
    <w:rsid w:val="008C52C2"/>
    <w:rsid w:val="009B474C"/>
    <w:rsid w:val="009D7870"/>
    <w:rsid w:val="00AE486F"/>
    <w:rsid w:val="00C2325E"/>
    <w:rsid w:val="00C25E17"/>
    <w:rsid w:val="00CF641D"/>
    <w:rsid w:val="00D91B68"/>
    <w:rsid w:val="00DA3EEA"/>
    <w:rsid w:val="00E4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072875FA2743BFB91DE9884A3B9091">
    <w:name w:val="E6072875FA2743BFB91DE9884A3B9091"/>
  </w:style>
  <w:style w:type="paragraph" w:customStyle="1" w:styleId="DFBA5BB4B9C7489297BC1586020E4BF3">
    <w:name w:val="DFBA5BB4B9C7489297BC1586020E4BF3"/>
  </w:style>
  <w:style w:type="paragraph" w:customStyle="1" w:styleId="EA7F1B18C3844E39A8660E09F1DE88CD">
    <w:name w:val="EA7F1B18C3844E39A8660E09F1DE88CD"/>
  </w:style>
  <w:style w:type="paragraph" w:customStyle="1" w:styleId="D88FE8023B774928824AB12B8FA39656">
    <w:name w:val="D88FE8023B774928824AB12B8FA39656"/>
  </w:style>
  <w:style w:type="paragraph" w:customStyle="1" w:styleId="20E4124C04874F6BA3E5E80AFEC860F7">
    <w:name w:val="20E4124C04874F6BA3E5E80AFEC860F7"/>
  </w:style>
  <w:style w:type="paragraph" w:customStyle="1" w:styleId="BA1ECC9E0FA2421CA3644130313AB3F4">
    <w:name w:val="BA1ECC9E0FA2421CA3644130313AB3F4"/>
  </w:style>
  <w:style w:type="paragraph" w:customStyle="1" w:styleId="117C116563B345318C561989EA16B0C2">
    <w:name w:val="117C116563B345318C561989EA16B0C2"/>
  </w:style>
  <w:style w:type="character" w:styleId="Emphasis">
    <w:name w:val="Emphasis"/>
    <w:basedOn w:val="DefaultParagraphFont"/>
    <w:uiPriority w:val="20"/>
    <w:qFormat/>
    <w:rsid w:val="0006696A"/>
    <w:rPr>
      <w:b w:val="0"/>
      <w:i w:val="0"/>
      <w:iCs/>
      <w:color w:val="595959" w:themeColor="text1" w:themeTint="A6"/>
    </w:rPr>
  </w:style>
  <w:style w:type="paragraph" w:customStyle="1" w:styleId="AE9145A6960F4DFB809B2A529D8D0141">
    <w:name w:val="AE9145A6960F4DFB809B2A529D8D0141"/>
  </w:style>
  <w:style w:type="paragraph" w:customStyle="1" w:styleId="8E69D40A728640CEA35AD1EF99A33977">
    <w:name w:val="8E69D40A728640CEA35AD1EF99A33977"/>
    <w:rsid w:val="009D787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Maria Smith
QA Test Engineer</Abstract>
  <CompanyAddress>Atlanta, GA</CompanyAddress>
  <CompanyPhone>404.960.9714</CompanyPhone>
  <CompanyFax/>
  <CompanyEmail>Mpitts.Engineer@gmail.com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26E02C-59C6-4207-9A09-CA3E88E3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1346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DaisyDukes</dc:creator>
  <cp:keywords>www.linkedin.com/in/mariaasmith6</cp:keywords>
  <dc:description/>
  <cp:lastModifiedBy>Ria Smith</cp:lastModifiedBy>
  <cp:revision>25</cp:revision>
  <dcterms:created xsi:type="dcterms:W3CDTF">2023-02-16T14:16:00Z</dcterms:created>
  <dcterms:modified xsi:type="dcterms:W3CDTF">2024-10-22T19:23:00Z</dcterms:modified>
  <cp:category>Pitts</cp:category>
</cp:coreProperties>
</file>